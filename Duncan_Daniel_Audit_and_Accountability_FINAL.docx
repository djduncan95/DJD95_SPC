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15B7" w14:textId="1E28DAB8"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C96F52">
        <w:rPr>
          <w:rFonts w:ascii="Times New Roman" w:hAnsi="Times New Roman" w:cs="Times New Roman"/>
          <w:i/>
          <w:sz w:val="20"/>
          <w:szCs w:val="20"/>
        </w:rPr>
        <w:t>4</w:t>
      </w:r>
      <w:r w:rsidRPr="00130DA4">
        <w:rPr>
          <w:rFonts w:ascii="Times New Roman" w:hAnsi="Times New Roman" w:cs="Times New Roman"/>
          <w:i/>
          <w:sz w:val="20"/>
          <w:szCs w:val="20"/>
        </w:rPr>
        <w:t>/0</w:t>
      </w:r>
      <w:r w:rsidR="00C96F52">
        <w:rPr>
          <w:rFonts w:ascii="Times New Roman" w:hAnsi="Times New Roman" w:cs="Times New Roman"/>
          <w:i/>
          <w:sz w:val="20"/>
          <w:szCs w:val="20"/>
        </w:rPr>
        <w:t>8</w:t>
      </w:r>
      <w:r w:rsidRPr="00130DA4">
        <w:rPr>
          <w:rFonts w:ascii="Times New Roman" w:hAnsi="Times New Roman" w:cs="Times New Roman"/>
          <w:i/>
          <w:sz w:val="20"/>
          <w:szCs w:val="20"/>
        </w:rPr>
        <w:t>/</w:t>
      </w:r>
      <w:r w:rsidR="00C96F52">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00FC095D">
        <w:rPr>
          <w:rFonts w:ascii="Times New Roman" w:hAnsi="Times New Roman" w:cs="Times New Roman"/>
          <w:sz w:val="20"/>
          <w:szCs w:val="20"/>
        </w:rPr>
        <w:t xml:space="preserve"> NIST 800-53 R5: Audit &amp; Accountability</w:t>
      </w:r>
    </w:p>
    <w:p w14:paraId="77E8B4AA" w14:textId="508BD865"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C96F52">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2C132A">
        <w:rPr>
          <w:rFonts w:ascii="Times New Roman" w:hAnsi="Times New Roman" w:cs="Times New Roman"/>
          <w:i/>
          <w:sz w:val="20"/>
          <w:szCs w:val="20"/>
        </w:rPr>
        <w:t>4</w:t>
      </w:r>
      <w:r w:rsidR="00CD0CE8" w:rsidRPr="00130DA4">
        <w:rPr>
          <w:rFonts w:ascii="Times New Roman" w:hAnsi="Times New Roman" w:cs="Times New Roman"/>
          <w:i/>
          <w:sz w:val="20"/>
          <w:szCs w:val="20"/>
        </w:rPr>
        <w:t>/0</w:t>
      </w:r>
      <w:r w:rsidR="002C132A">
        <w:rPr>
          <w:rFonts w:ascii="Times New Roman" w:hAnsi="Times New Roman" w:cs="Times New Roman"/>
          <w:i/>
          <w:sz w:val="20"/>
          <w:szCs w:val="20"/>
        </w:rPr>
        <w:t>8</w:t>
      </w:r>
      <w:r w:rsidR="00CD0CE8" w:rsidRPr="00130DA4">
        <w:rPr>
          <w:rFonts w:ascii="Times New Roman" w:hAnsi="Times New Roman" w:cs="Times New Roman"/>
          <w:i/>
          <w:sz w:val="20"/>
          <w:szCs w:val="20"/>
        </w:rPr>
        <w:t>/</w:t>
      </w:r>
      <w:r w:rsidR="002C132A">
        <w:rPr>
          <w:rFonts w:ascii="Times New Roman" w:hAnsi="Times New Roman" w:cs="Times New Roman"/>
          <w:i/>
          <w:sz w:val="20"/>
          <w:szCs w:val="20"/>
        </w:rPr>
        <w:t>22</w:t>
      </w:r>
    </w:p>
    <w:p w14:paraId="3567DDE3"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6CB81851" w14:textId="615E42F0" w:rsidR="00CD0CE8" w:rsidRPr="00847B27" w:rsidRDefault="00171DF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ITS (Information Technology Staff) and automated information systems will observe traffic and access of the Pennsylvania College of Technology </w:t>
      </w:r>
      <w:r w:rsidR="000A649C">
        <w:rPr>
          <w:rFonts w:ascii="Times New Roman" w:hAnsi="Times New Roman" w:cs="Times New Roman"/>
          <w:iCs/>
          <w:sz w:val="20"/>
          <w:szCs w:val="20"/>
        </w:rPr>
        <w:t xml:space="preserve">information </w:t>
      </w:r>
      <w:r>
        <w:rPr>
          <w:rFonts w:ascii="Times New Roman" w:hAnsi="Times New Roman" w:cs="Times New Roman"/>
          <w:iCs/>
          <w:sz w:val="20"/>
          <w:szCs w:val="20"/>
        </w:rPr>
        <w:t xml:space="preserve">networks and systems with support from procedures and guidelines of the creation of records and logs including their content, </w:t>
      </w:r>
      <w:r w:rsidR="006319F2">
        <w:rPr>
          <w:rFonts w:ascii="Times New Roman" w:hAnsi="Times New Roman" w:cs="Times New Roman"/>
          <w:iCs/>
          <w:sz w:val="20"/>
          <w:szCs w:val="20"/>
        </w:rPr>
        <w:t>handling of audited assets</w:t>
      </w:r>
      <w:r w:rsidR="009C5F44">
        <w:rPr>
          <w:rFonts w:ascii="Times New Roman" w:hAnsi="Times New Roman" w:cs="Times New Roman"/>
          <w:iCs/>
          <w:sz w:val="20"/>
          <w:szCs w:val="20"/>
        </w:rPr>
        <w:t>, and consideration for failure in auditing.</w:t>
      </w:r>
    </w:p>
    <w:p w14:paraId="6D89C6DF"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599F4522" w14:textId="6566D062" w:rsidR="006D6A8E" w:rsidRPr="00E241FD" w:rsidRDefault="00F9790B" w:rsidP="00FF0F62">
      <w:pPr>
        <w:spacing w:after="240"/>
        <w:ind w:left="360"/>
        <w:rPr>
          <w:rFonts w:ascii="Times New Roman" w:hAnsi="Times New Roman" w:cs="Times New Roman"/>
          <w:sz w:val="20"/>
          <w:szCs w:val="20"/>
        </w:rPr>
      </w:pPr>
      <w:r>
        <w:rPr>
          <w:rFonts w:ascii="Times New Roman" w:hAnsi="Times New Roman" w:cs="Times New Roman"/>
          <w:sz w:val="20"/>
          <w:szCs w:val="20"/>
        </w:rPr>
        <w:t xml:space="preserve">Setting requirements </w:t>
      </w:r>
      <w:r w:rsidR="004D5E75">
        <w:rPr>
          <w:rFonts w:ascii="Times New Roman" w:hAnsi="Times New Roman" w:cs="Times New Roman"/>
          <w:sz w:val="20"/>
          <w:szCs w:val="20"/>
        </w:rPr>
        <w:t>for</w:t>
      </w:r>
      <w:r>
        <w:rPr>
          <w:rFonts w:ascii="Times New Roman" w:hAnsi="Times New Roman" w:cs="Times New Roman"/>
          <w:sz w:val="20"/>
          <w:szCs w:val="20"/>
        </w:rPr>
        <w:t xml:space="preserve"> a</w:t>
      </w:r>
      <w:r w:rsidR="000A649C">
        <w:rPr>
          <w:rFonts w:ascii="Times New Roman" w:hAnsi="Times New Roman" w:cs="Times New Roman"/>
          <w:sz w:val="20"/>
          <w:szCs w:val="20"/>
        </w:rPr>
        <w:t>uditing procedures</w:t>
      </w:r>
      <w:r w:rsidR="00656CC8">
        <w:rPr>
          <w:rFonts w:ascii="Times New Roman" w:hAnsi="Times New Roman" w:cs="Times New Roman"/>
          <w:sz w:val="20"/>
          <w:szCs w:val="20"/>
        </w:rPr>
        <w:t xml:space="preserve">, </w:t>
      </w:r>
      <w:r w:rsidR="000A649C">
        <w:rPr>
          <w:rFonts w:ascii="Times New Roman" w:hAnsi="Times New Roman" w:cs="Times New Roman"/>
          <w:sz w:val="20"/>
          <w:szCs w:val="20"/>
        </w:rPr>
        <w:t>guidelines</w:t>
      </w:r>
      <w:r w:rsidR="00656CC8">
        <w:rPr>
          <w:rFonts w:ascii="Times New Roman" w:hAnsi="Times New Roman" w:cs="Times New Roman"/>
          <w:sz w:val="20"/>
          <w:szCs w:val="20"/>
        </w:rPr>
        <w:t>,</w:t>
      </w:r>
      <w:r w:rsidR="000A649C">
        <w:rPr>
          <w:rFonts w:ascii="Times New Roman" w:hAnsi="Times New Roman" w:cs="Times New Roman"/>
          <w:sz w:val="20"/>
          <w:szCs w:val="20"/>
        </w:rPr>
        <w:t xml:space="preserve"> </w:t>
      </w:r>
      <w:r w:rsidR="009447AC">
        <w:rPr>
          <w:rFonts w:ascii="Times New Roman" w:hAnsi="Times New Roman" w:cs="Times New Roman"/>
          <w:sz w:val="20"/>
          <w:szCs w:val="20"/>
        </w:rPr>
        <w:t xml:space="preserve">and necessary tracking, monitoring, and logging of activity </w:t>
      </w:r>
      <w:r w:rsidR="00FB5944">
        <w:rPr>
          <w:rFonts w:ascii="Times New Roman" w:hAnsi="Times New Roman" w:cs="Times New Roman"/>
          <w:sz w:val="20"/>
          <w:szCs w:val="20"/>
        </w:rPr>
        <w:t>on</w:t>
      </w:r>
      <w:r w:rsidR="000A649C">
        <w:rPr>
          <w:rFonts w:ascii="Times New Roman" w:hAnsi="Times New Roman" w:cs="Times New Roman"/>
          <w:sz w:val="20"/>
          <w:szCs w:val="20"/>
        </w:rPr>
        <w:t xml:space="preserve"> the college </w:t>
      </w:r>
      <w:r w:rsidR="00981838">
        <w:rPr>
          <w:rFonts w:ascii="Times New Roman" w:hAnsi="Times New Roman" w:cs="Times New Roman"/>
          <w:sz w:val="20"/>
          <w:szCs w:val="20"/>
        </w:rPr>
        <w:t xml:space="preserve">information </w:t>
      </w:r>
      <w:r w:rsidR="000A649C">
        <w:rPr>
          <w:rFonts w:ascii="Times New Roman" w:hAnsi="Times New Roman" w:cs="Times New Roman"/>
          <w:sz w:val="20"/>
          <w:szCs w:val="20"/>
        </w:rPr>
        <w:t>networks and</w:t>
      </w:r>
      <w:r w:rsidR="00981838">
        <w:rPr>
          <w:rFonts w:ascii="Times New Roman" w:hAnsi="Times New Roman" w:cs="Times New Roman"/>
          <w:sz w:val="20"/>
          <w:szCs w:val="20"/>
        </w:rPr>
        <w:t xml:space="preserve"> </w:t>
      </w:r>
      <w:r w:rsidR="000A649C">
        <w:rPr>
          <w:rFonts w:ascii="Times New Roman" w:hAnsi="Times New Roman" w:cs="Times New Roman"/>
          <w:sz w:val="20"/>
          <w:szCs w:val="20"/>
        </w:rPr>
        <w:t>systems</w:t>
      </w:r>
      <w:r>
        <w:rPr>
          <w:rFonts w:ascii="Times New Roman" w:hAnsi="Times New Roman" w:cs="Times New Roman"/>
          <w:sz w:val="20"/>
          <w:szCs w:val="20"/>
        </w:rPr>
        <w:t xml:space="preserve"> </w:t>
      </w:r>
      <w:r w:rsidR="00CB531E">
        <w:rPr>
          <w:rFonts w:ascii="Times New Roman" w:hAnsi="Times New Roman" w:cs="Times New Roman"/>
          <w:sz w:val="20"/>
          <w:szCs w:val="20"/>
        </w:rPr>
        <w:t>will</w:t>
      </w:r>
      <w:r w:rsidR="009104F0">
        <w:rPr>
          <w:rFonts w:ascii="Times New Roman" w:hAnsi="Times New Roman" w:cs="Times New Roman"/>
          <w:sz w:val="20"/>
          <w:szCs w:val="20"/>
        </w:rPr>
        <w:t xml:space="preserve"> ensure </w:t>
      </w:r>
      <w:r w:rsidR="008521AC">
        <w:rPr>
          <w:rFonts w:ascii="Times New Roman" w:hAnsi="Times New Roman" w:cs="Times New Roman"/>
          <w:sz w:val="20"/>
          <w:szCs w:val="20"/>
        </w:rPr>
        <w:t>consistency and use of best practice</w:t>
      </w:r>
      <w:r w:rsidR="00FB5944">
        <w:rPr>
          <w:rFonts w:ascii="Times New Roman" w:hAnsi="Times New Roman" w:cs="Times New Roman"/>
          <w:sz w:val="20"/>
          <w:szCs w:val="20"/>
        </w:rPr>
        <w:t>s</w:t>
      </w:r>
      <w:r w:rsidR="00457DE2">
        <w:rPr>
          <w:rFonts w:ascii="Times New Roman" w:hAnsi="Times New Roman" w:cs="Times New Roman"/>
          <w:sz w:val="20"/>
          <w:szCs w:val="20"/>
        </w:rPr>
        <w:t xml:space="preserve"> </w:t>
      </w:r>
      <w:r w:rsidR="00FB5944">
        <w:rPr>
          <w:rFonts w:ascii="Times New Roman" w:hAnsi="Times New Roman" w:cs="Times New Roman"/>
          <w:sz w:val="20"/>
          <w:szCs w:val="20"/>
        </w:rPr>
        <w:t xml:space="preserve">to </w:t>
      </w:r>
      <w:r w:rsidR="00457DE2">
        <w:rPr>
          <w:rFonts w:ascii="Times New Roman" w:hAnsi="Times New Roman" w:cs="Times New Roman"/>
          <w:sz w:val="20"/>
          <w:szCs w:val="20"/>
        </w:rPr>
        <w:t>improve</w:t>
      </w:r>
      <w:r w:rsidR="00FB5944">
        <w:rPr>
          <w:rFonts w:ascii="Times New Roman" w:hAnsi="Times New Roman" w:cs="Times New Roman"/>
          <w:sz w:val="20"/>
          <w:szCs w:val="20"/>
        </w:rPr>
        <w:t xml:space="preserve"> the security of the</w:t>
      </w:r>
      <w:r w:rsidR="006E52BC">
        <w:rPr>
          <w:rFonts w:ascii="Times New Roman" w:hAnsi="Times New Roman" w:cs="Times New Roman"/>
          <w:sz w:val="20"/>
          <w:szCs w:val="20"/>
        </w:rPr>
        <w:t xml:space="preserve"> college </w:t>
      </w:r>
      <w:r w:rsidR="00FB5944">
        <w:rPr>
          <w:rFonts w:ascii="Times New Roman" w:hAnsi="Times New Roman" w:cs="Times New Roman"/>
          <w:sz w:val="20"/>
          <w:szCs w:val="20"/>
        </w:rPr>
        <w:t>information</w:t>
      </w:r>
      <w:r w:rsidR="00C6046E">
        <w:rPr>
          <w:rFonts w:ascii="Times New Roman" w:hAnsi="Times New Roman" w:cs="Times New Roman"/>
          <w:sz w:val="20"/>
          <w:szCs w:val="20"/>
        </w:rPr>
        <w:t xml:space="preserve"> </w:t>
      </w:r>
      <w:r w:rsidR="00FB5944">
        <w:rPr>
          <w:rFonts w:ascii="Times New Roman" w:hAnsi="Times New Roman" w:cs="Times New Roman"/>
          <w:sz w:val="20"/>
          <w:szCs w:val="20"/>
        </w:rPr>
        <w:t>systems</w:t>
      </w:r>
      <w:r w:rsidR="008D4C58">
        <w:rPr>
          <w:rFonts w:ascii="Times New Roman" w:hAnsi="Times New Roman" w:cs="Times New Roman"/>
          <w:sz w:val="20"/>
          <w:szCs w:val="20"/>
        </w:rPr>
        <w:t>.</w:t>
      </w:r>
    </w:p>
    <w:p w14:paraId="4E2C0763"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0A24393C" w14:textId="4F8659D4" w:rsidR="00CD0CE8" w:rsidRPr="00530AF9" w:rsidRDefault="00530AF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and Third-Party Vendors to ensure continued compliance with this policy. All persons or departments employed by the Pennsylvania College of Technology with access to the college’s information systems are subject to compliance with this policy.</w:t>
      </w:r>
    </w:p>
    <w:p w14:paraId="2AB4653A"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659C1EE9" w14:textId="3C45AE32" w:rsidR="00CD0CE8" w:rsidRDefault="003220AA"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AU-2: Event Logging</w:t>
      </w:r>
    </w:p>
    <w:p w14:paraId="0925F6A6" w14:textId="2BFED302" w:rsidR="00764F86" w:rsidRDefault="00764F86" w:rsidP="00764F86">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t>
      </w:r>
      <w:r w:rsidR="00012ACE">
        <w:rPr>
          <w:rFonts w:ascii="Times New Roman" w:hAnsi="Times New Roman" w:cs="Times New Roman"/>
          <w:iCs/>
          <w:sz w:val="20"/>
          <w:szCs w:val="20"/>
        </w:rPr>
        <w:t>work jointly with other qualified professionals such as the ISO, ITS, or Third-Part</w:t>
      </w:r>
      <w:r w:rsidR="000904E0">
        <w:rPr>
          <w:rFonts w:ascii="Times New Roman" w:hAnsi="Times New Roman" w:cs="Times New Roman"/>
          <w:iCs/>
          <w:sz w:val="20"/>
          <w:szCs w:val="20"/>
        </w:rPr>
        <w:t>y</w:t>
      </w:r>
      <w:r w:rsidR="00012ACE">
        <w:rPr>
          <w:rFonts w:ascii="Times New Roman" w:hAnsi="Times New Roman" w:cs="Times New Roman"/>
          <w:iCs/>
          <w:sz w:val="20"/>
          <w:szCs w:val="20"/>
        </w:rPr>
        <w:t xml:space="preserve"> Ven</w:t>
      </w:r>
      <w:r w:rsidR="00292D7A">
        <w:rPr>
          <w:rFonts w:ascii="Times New Roman" w:hAnsi="Times New Roman" w:cs="Times New Roman"/>
          <w:iCs/>
          <w:sz w:val="20"/>
          <w:szCs w:val="20"/>
        </w:rPr>
        <w:t>d</w:t>
      </w:r>
      <w:r w:rsidR="00012ACE">
        <w:rPr>
          <w:rFonts w:ascii="Times New Roman" w:hAnsi="Times New Roman" w:cs="Times New Roman"/>
          <w:iCs/>
          <w:sz w:val="20"/>
          <w:szCs w:val="20"/>
        </w:rPr>
        <w:t xml:space="preserve">ors to </w:t>
      </w:r>
      <w:r>
        <w:rPr>
          <w:rFonts w:ascii="Times New Roman" w:hAnsi="Times New Roman" w:cs="Times New Roman"/>
          <w:iCs/>
          <w:sz w:val="20"/>
          <w:szCs w:val="20"/>
        </w:rPr>
        <w:t>develop</w:t>
      </w:r>
      <w:r w:rsidR="009E61C4">
        <w:rPr>
          <w:rFonts w:ascii="Times New Roman" w:hAnsi="Times New Roman" w:cs="Times New Roman"/>
          <w:iCs/>
          <w:sz w:val="20"/>
          <w:szCs w:val="20"/>
        </w:rPr>
        <w:t xml:space="preserve">, </w:t>
      </w:r>
      <w:r w:rsidR="001B3D60">
        <w:rPr>
          <w:rFonts w:ascii="Times New Roman" w:hAnsi="Times New Roman" w:cs="Times New Roman"/>
          <w:iCs/>
          <w:sz w:val="20"/>
          <w:szCs w:val="20"/>
        </w:rPr>
        <w:t>maintain</w:t>
      </w:r>
      <w:r w:rsidR="009E61C4">
        <w:rPr>
          <w:rFonts w:ascii="Times New Roman" w:hAnsi="Times New Roman" w:cs="Times New Roman"/>
          <w:iCs/>
          <w:sz w:val="20"/>
          <w:szCs w:val="20"/>
        </w:rPr>
        <w:t xml:space="preserve">, </w:t>
      </w:r>
      <w:r w:rsidR="00CB799E">
        <w:rPr>
          <w:rFonts w:ascii="Times New Roman" w:hAnsi="Times New Roman" w:cs="Times New Roman"/>
          <w:iCs/>
          <w:sz w:val="20"/>
          <w:szCs w:val="20"/>
        </w:rPr>
        <w:t>and implement</w:t>
      </w:r>
      <w:r w:rsidR="001B3D60">
        <w:rPr>
          <w:rFonts w:ascii="Times New Roman" w:hAnsi="Times New Roman" w:cs="Times New Roman"/>
          <w:iCs/>
          <w:sz w:val="20"/>
          <w:szCs w:val="20"/>
        </w:rPr>
        <w:t xml:space="preserve"> </w:t>
      </w:r>
      <w:r w:rsidR="00AA4163">
        <w:rPr>
          <w:rFonts w:ascii="Times New Roman" w:hAnsi="Times New Roman" w:cs="Times New Roman"/>
          <w:iCs/>
          <w:sz w:val="20"/>
          <w:szCs w:val="20"/>
        </w:rPr>
        <w:t xml:space="preserve">an inventory of </w:t>
      </w:r>
      <w:r>
        <w:rPr>
          <w:rFonts w:ascii="Times New Roman" w:hAnsi="Times New Roman" w:cs="Times New Roman"/>
          <w:iCs/>
          <w:sz w:val="20"/>
          <w:szCs w:val="20"/>
        </w:rPr>
        <w:t>definitions of auditable events that could raise suspicion of an attack, threat, or unauthorized use to the Pennsylvania College of Technology information networks or systems including, but not limited to,</w:t>
      </w:r>
    </w:p>
    <w:p w14:paraId="5E72C162" w14:textId="77777777" w:rsidR="0028517C" w:rsidRDefault="0028517C" w:rsidP="0028517C">
      <w:pPr>
        <w:pStyle w:val="ListParagraph"/>
        <w:numPr>
          <w:ilvl w:val="0"/>
          <w:numId w:val="1"/>
        </w:numPr>
        <w:spacing w:after="240"/>
        <w:rPr>
          <w:rFonts w:ascii="Times New Roman" w:hAnsi="Times New Roman" w:cs="Times New Roman"/>
          <w:iCs/>
          <w:sz w:val="20"/>
          <w:szCs w:val="20"/>
        </w:rPr>
      </w:pPr>
      <w:r w:rsidRPr="002E1D16">
        <w:rPr>
          <w:rFonts w:ascii="Times New Roman" w:hAnsi="Times New Roman" w:cs="Times New Roman"/>
          <w:iCs/>
          <w:sz w:val="20"/>
          <w:szCs w:val="20"/>
        </w:rPr>
        <w:t>unauthorized user account management or access</w:t>
      </w:r>
      <w:r>
        <w:rPr>
          <w:rFonts w:ascii="Times New Roman" w:hAnsi="Times New Roman" w:cs="Times New Roman"/>
          <w:iCs/>
          <w:sz w:val="20"/>
          <w:szCs w:val="20"/>
        </w:rPr>
        <w:t>,</w:t>
      </w:r>
    </w:p>
    <w:p w14:paraId="7371C216" w14:textId="77777777" w:rsidR="0028517C" w:rsidRDefault="0028517C" w:rsidP="0028517C">
      <w:pPr>
        <w:pStyle w:val="ListParagraph"/>
        <w:numPr>
          <w:ilvl w:val="0"/>
          <w:numId w:val="1"/>
        </w:numPr>
        <w:spacing w:after="240"/>
        <w:rPr>
          <w:rFonts w:ascii="Times New Roman" w:hAnsi="Times New Roman" w:cs="Times New Roman"/>
          <w:iCs/>
          <w:sz w:val="20"/>
          <w:szCs w:val="20"/>
        </w:rPr>
      </w:pPr>
      <w:r w:rsidRPr="002E1D16">
        <w:rPr>
          <w:rFonts w:ascii="Times New Roman" w:hAnsi="Times New Roman" w:cs="Times New Roman"/>
          <w:iCs/>
          <w:sz w:val="20"/>
          <w:szCs w:val="20"/>
        </w:rPr>
        <w:t>system or applications errors</w:t>
      </w:r>
      <w:r>
        <w:rPr>
          <w:rFonts w:ascii="Times New Roman" w:hAnsi="Times New Roman" w:cs="Times New Roman"/>
          <w:iCs/>
          <w:sz w:val="20"/>
          <w:szCs w:val="20"/>
        </w:rPr>
        <w:t>,</w:t>
      </w:r>
    </w:p>
    <w:p w14:paraId="6E2FBF00" w14:textId="77777777" w:rsidR="0028517C" w:rsidRDefault="0028517C" w:rsidP="0028517C">
      <w:pPr>
        <w:pStyle w:val="ListParagraph"/>
        <w:numPr>
          <w:ilvl w:val="0"/>
          <w:numId w:val="1"/>
        </w:numPr>
        <w:spacing w:after="240"/>
        <w:rPr>
          <w:rFonts w:ascii="Times New Roman" w:hAnsi="Times New Roman" w:cs="Times New Roman"/>
          <w:iCs/>
          <w:sz w:val="20"/>
          <w:szCs w:val="20"/>
        </w:rPr>
      </w:pPr>
      <w:r w:rsidRPr="002E1D16">
        <w:rPr>
          <w:rFonts w:ascii="Times New Roman" w:hAnsi="Times New Roman" w:cs="Times New Roman"/>
          <w:iCs/>
          <w:sz w:val="20"/>
          <w:szCs w:val="20"/>
        </w:rPr>
        <w:t>file creation, deletion, m</w:t>
      </w:r>
      <w:r>
        <w:rPr>
          <w:rFonts w:ascii="Times New Roman" w:hAnsi="Times New Roman" w:cs="Times New Roman"/>
          <w:iCs/>
          <w:sz w:val="20"/>
          <w:szCs w:val="20"/>
        </w:rPr>
        <w:t>o</w:t>
      </w:r>
      <w:r w:rsidRPr="002E1D16">
        <w:rPr>
          <w:rFonts w:ascii="Times New Roman" w:hAnsi="Times New Roman" w:cs="Times New Roman"/>
          <w:iCs/>
          <w:sz w:val="20"/>
          <w:szCs w:val="20"/>
        </w:rPr>
        <w:t>di</w:t>
      </w:r>
      <w:r>
        <w:rPr>
          <w:rFonts w:ascii="Times New Roman" w:hAnsi="Times New Roman" w:cs="Times New Roman"/>
          <w:iCs/>
          <w:sz w:val="20"/>
          <w:szCs w:val="20"/>
        </w:rPr>
        <w:t>fi</w:t>
      </w:r>
      <w:r w:rsidRPr="002E1D16">
        <w:rPr>
          <w:rFonts w:ascii="Times New Roman" w:hAnsi="Times New Roman" w:cs="Times New Roman"/>
          <w:iCs/>
          <w:sz w:val="20"/>
          <w:szCs w:val="20"/>
        </w:rPr>
        <w:t>cation, or fail close/open</w:t>
      </w:r>
      <w:r>
        <w:rPr>
          <w:rFonts w:ascii="Times New Roman" w:hAnsi="Times New Roman" w:cs="Times New Roman"/>
          <w:iCs/>
          <w:sz w:val="20"/>
          <w:szCs w:val="20"/>
        </w:rPr>
        <w:t>,</w:t>
      </w:r>
    </w:p>
    <w:p w14:paraId="38BF4A54" w14:textId="77777777" w:rsidR="0028517C" w:rsidRDefault="0028517C" w:rsidP="0028517C">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failed and successful account logins,</w:t>
      </w:r>
    </w:p>
    <w:p w14:paraId="1D933E93" w14:textId="77777777" w:rsidR="0028517C" w:rsidRDefault="0028517C" w:rsidP="0028517C">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changes to administrative privileges,</w:t>
      </w:r>
    </w:p>
    <w:p w14:paraId="33E4753F" w14:textId="3E3B3CF1" w:rsidR="0028517C" w:rsidRPr="0028517C" w:rsidRDefault="00047543" w:rsidP="0028517C">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and</w:t>
      </w:r>
      <w:r w:rsidR="0028517C">
        <w:rPr>
          <w:rFonts w:ascii="Times New Roman" w:hAnsi="Times New Roman" w:cs="Times New Roman"/>
          <w:iCs/>
          <w:sz w:val="20"/>
          <w:szCs w:val="20"/>
        </w:rPr>
        <w:t xml:space="preserve"> any changes or modifications to logs.</w:t>
      </w:r>
    </w:p>
    <w:p w14:paraId="7D4CF2E4" w14:textId="707EE109" w:rsidR="00C2510F" w:rsidRDefault="00AA4163" w:rsidP="00764F86">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t>
      </w:r>
      <w:r w:rsidR="00393104">
        <w:rPr>
          <w:rFonts w:ascii="Times New Roman" w:hAnsi="Times New Roman" w:cs="Times New Roman"/>
          <w:iCs/>
          <w:sz w:val="20"/>
          <w:szCs w:val="20"/>
        </w:rPr>
        <w:t xml:space="preserve">distribute this inventory to individuals and departments </w:t>
      </w:r>
      <w:r w:rsidR="002778B9">
        <w:rPr>
          <w:rFonts w:ascii="Times New Roman" w:hAnsi="Times New Roman" w:cs="Times New Roman"/>
          <w:iCs/>
          <w:sz w:val="20"/>
          <w:szCs w:val="20"/>
        </w:rPr>
        <w:t xml:space="preserve">responsible for </w:t>
      </w:r>
      <w:r w:rsidR="001919B5">
        <w:rPr>
          <w:rFonts w:ascii="Times New Roman" w:hAnsi="Times New Roman" w:cs="Times New Roman"/>
          <w:iCs/>
          <w:sz w:val="20"/>
          <w:szCs w:val="20"/>
        </w:rPr>
        <w:t xml:space="preserve">event logging, auditing, or reporting auditable events and will </w:t>
      </w:r>
      <w:r>
        <w:rPr>
          <w:rFonts w:ascii="Times New Roman" w:hAnsi="Times New Roman" w:cs="Times New Roman"/>
          <w:iCs/>
          <w:sz w:val="20"/>
          <w:szCs w:val="20"/>
        </w:rPr>
        <w:t>review th</w:t>
      </w:r>
      <w:r w:rsidR="00AA0CCE">
        <w:rPr>
          <w:rFonts w:ascii="Times New Roman" w:hAnsi="Times New Roman" w:cs="Times New Roman"/>
          <w:iCs/>
          <w:sz w:val="20"/>
          <w:szCs w:val="20"/>
        </w:rPr>
        <w:t xml:space="preserve">is inventory and make any necessary modifications annually at minimum including details of changes, rationale for changes, date of review and implementation, and </w:t>
      </w:r>
      <w:r w:rsidR="00FD75AC">
        <w:rPr>
          <w:rFonts w:ascii="Times New Roman" w:hAnsi="Times New Roman" w:cs="Times New Roman"/>
          <w:iCs/>
          <w:sz w:val="20"/>
          <w:szCs w:val="20"/>
        </w:rPr>
        <w:t>systems effected.</w:t>
      </w:r>
    </w:p>
    <w:p w14:paraId="0510CC6B" w14:textId="69F6115E" w:rsidR="00AA4163" w:rsidRDefault="00C2510F" w:rsidP="00634DC6">
      <w:pPr>
        <w:rPr>
          <w:rFonts w:ascii="Times New Roman" w:hAnsi="Times New Roman" w:cs="Times New Roman"/>
          <w:iCs/>
          <w:sz w:val="20"/>
          <w:szCs w:val="20"/>
        </w:rPr>
      </w:pPr>
      <w:r>
        <w:rPr>
          <w:rFonts w:ascii="Times New Roman" w:hAnsi="Times New Roman" w:cs="Times New Roman"/>
          <w:iCs/>
          <w:sz w:val="20"/>
          <w:szCs w:val="20"/>
        </w:rPr>
        <w:br w:type="page"/>
      </w:r>
    </w:p>
    <w:p w14:paraId="175A4AED" w14:textId="68585AE1" w:rsidR="008D5C03" w:rsidRDefault="008D5C03"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AU-3: Content of Audit Records</w:t>
      </w:r>
    </w:p>
    <w:p w14:paraId="20A34C45" w14:textId="47700E33" w:rsidR="00EA70FA" w:rsidRDefault="00026060"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assign responsibility to a qualified professional such as the CISO, ISO, ITS, or Third-Party Vendor to develop, maintain, and implement the creation of audit records when an instance of a reportable event occurs as de</w:t>
      </w:r>
      <w:r w:rsidR="006E2EDC">
        <w:rPr>
          <w:rFonts w:ascii="Times New Roman" w:hAnsi="Times New Roman" w:cs="Times New Roman"/>
          <w:iCs/>
          <w:sz w:val="20"/>
          <w:szCs w:val="20"/>
        </w:rPr>
        <w:t>scribed</w:t>
      </w:r>
      <w:r>
        <w:rPr>
          <w:rFonts w:ascii="Times New Roman" w:hAnsi="Times New Roman" w:cs="Times New Roman"/>
          <w:iCs/>
          <w:sz w:val="20"/>
          <w:szCs w:val="20"/>
        </w:rPr>
        <w:t xml:space="preserve"> by the inventory of auditable events definitions.</w:t>
      </w:r>
    </w:p>
    <w:p w14:paraId="30DD932B" w14:textId="379679C8" w:rsidR="006C77E8" w:rsidRDefault="00770BEC"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These records will include</w:t>
      </w:r>
      <w:r w:rsidR="00B84075">
        <w:rPr>
          <w:rFonts w:ascii="Times New Roman" w:hAnsi="Times New Roman" w:cs="Times New Roman"/>
          <w:iCs/>
          <w:sz w:val="20"/>
          <w:szCs w:val="20"/>
        </w:rPr>
        <w:t>, but not limited to,</w:t>
      </w:r>
      <w:r>
        <w:rPr>
          <w:rFonts w:ascii="Times New Roman" w:hAnsi="Times New Roman" w:cs="Times New Roman"/>
          <w:iCs/>
          <w:sz w:val="20"/>
          <w:szCs w:val="20"/>
        </w:rPr>
        <w:t xml:space="preserve"> details of event type, date</w:t>
      </w:r>
      <w:r w:rsidR="000B5689">
        <w:rPr>
          <w:rFonts w:ascii="Times New Roman" w:hAnsi="Times New Roman" w:cs="Times New Roman"/>
          <w:iCs/>
          <w:sz w:val="20"/>
          <w:szCs w:val="20"/>
        </w:rPr>
        <w:t>(s)</w:t>
      </w:r>
      <w:r>
        <w:rPr>
          <w:rFonts w:ascii="Times New Roman" w:hAnsi="Times New Roman" w:cs="Times New Roman"/>
          <w:iCs/>
          <w:sz w:val="20"/>
          <w:szCs w:val="20"/>
        </w:rPr>
        <w:t xml:space="preserve"> of occurrence, </w:t>
      </w:r>
      <w:r w:rsidR="00B86AE6">
        <w:rPr>
          <w:rFonts w:ascii="Times New Roman" w:hAnsi="Times New Roman" w:cs="Times New Roman"/>
          <w:iCs/>
          <w:sz w:val="20"/>
          <w:szCs w:val="20"/>
        </w:rPr>
        <w:t xml:space="preserve">information system effected, location of system, </w:t>
      </w:r>
      <w:r w:rsidR="003C1E5A">
        <w:rPr>
          <w:rFonts w:ascii="Times New Roman" w:hAnsi="Times New Roman" w:cs="Times New Roman"/>
          <w:iCs/>
          <w:sz w:val="20"/>
          <w:szCs w:val="20"/>
        </w:rPr>
        <w:t xml:space="preserve">source of event, </w:t>
      </w:r>
      <w:r w:rsidR="00B761CA">
        <w:rPr>
          <w:rFonts w:ascii="Times New Roman" w:hAnsi="Times New Roman" w:cs="Times New Roman"/>
          <w:iCs/>
          <w:sz w:val="20"/>
          <w:szCs w:val="20"/>
        </w:rPr>
        <w:t xml:space="preserve">outcome of event, </w:t>
      </w:r>
      <w:r w:rsidR="0066128E">
        <w:rPr>
          <w:rFonts w:ascii="Times New Roman" w:hAnsi="Times New Roman" w:cs="Times New Roman"/>
          <w:iCs/>
          <w:sz w:val="20"/>
          <w:szCs w:val="20"/>
        </w:rPr>
        <w:t>and individuals involved.</w:t>
      </w:r>
      <w:r w:rsidR="00401098">
        <w:rPr>
          <w:rFonts w:ascii="Times New Roman" w:hAnsi="Times New Roman" w:cs="Times New Roman"/>
          <w:iCs/>
          <w:sz w:val="20"/>
          <w:szCs w:val="20"/>
        </w:rPr>
        <w:t xml:space="preserve"> Records will be stored with all associated log files of the effected information system(s).</w:t>
      </w:r>
    </w:p>
    <w:p w14:paraId="22CACEB1" w14:textId="2552990D" w:rsidR="00397D2F" w:rsidRDefault="00397D2F"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AU-4: Audit Log Storage Capacity</w:t>
      </w:r>
    </w:p>
    <w:p w14:paraId="6CC64503" w14:textId="28E00CBE" w:rsidR="00397D2F" w:rsidRDefault="00335746"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allocate enough storage</w:t>
      </w:r>
      <w:r w:rsidR="00E44C48">
        <w:rPr>
          <w:rFonts w:ascii="Times New Roman" w:hAnsi="Times New Roman" w:cs="Times New Roman"/>
          <w:iCs/>
          <w:sz w:val="20"/>
          <w:szCs w:val="20"/>
        </w:rPr>
        <w:t>, virtual space, and processing power of systems</w:t>
      </w:r>
      <w:r>
        <w:rPr>
          <w:rFonts w:ascii="Times New Roman" w:hAnsi="Times New Roman" w:cs="Times New Roman"/>
          <w:iCs/>
          <w:sz w:val="20"/>
          <w:szCs w:val="20"/>
        </w:rPr>
        <w:t xml:space="preserve"> to</w:t>
      </w:r>
      <w:r w:rsidR="00E44C48">
        <w:rPr>
          <w:rFonts w:ascii="Times New Roman" w:hAnsi="Times New Roman" w:cs="Times New Roman"/>
          <w:iCs/>
          <w:sz w:val="20"/>
          <w:szCs w:val="20"/>
        </w:rPr>
        <w:t xml:space="preserve"> collect and</w:t>
      </w:r>
      <w:r>
        <w:rPr>
          <w:rFonts w:ascii="Times New Roman" w:hAnsi="Times New Roman" w:cs="Times New Roman"/>
          <w:iCs/>
          <w:sz w:val="20"/>
          <w:szCs w:val="20"/>
        </w:rPr>
        <w:t xml:space="preserve"> maintain at a minimum of four years</w:t>
      </w:r>
      <w:r w:rsidR="00672CFD">
        <w:rPr>
          <w:rFonts w:ascii="Times New Roman" w:hAnsi="Times New Roman" w:cs="Times New Roman"/>
          <w:iCs/>
          <w:sz w:val="20"/>
          <w:szCs w:val="20"/>
        </w:rPr>
        <w:t>,</w:t>
      </w:r>
      <w:r>
        <w:rPr>
          <w:rFonts w:ascii="Times New Roman" w:hAnsi="Times New Roman" w:cs="Times New Roman"/>
          <w:iCs/>
          <w:sz w:val="20"/>
          <w:szCs w:val="20"/>
        </w:rPr>
        <w:t xml:space="preserve"> audit records</w:t>
      </w:r>
      <w:r w:rsidR="0001322E">
        <w:rPr>
          <w:rFonts w:ascii="Times New Roman" w:hAnsi="Times New Roman" w:cs="Times New Roman"/>
          <w:iCs/>
          <w:sz w:val="20"/>
          <w:szCs w:val="20"/>
        </w:rPr>
        <w:t xml:space="preserve"> for review and assessment.</w:t>
      </w:r>
      <w:r w:rsidR="00A04B95">
        <w:rPr>
          <w:rFonts w:ascii="Times New Roman" w:hAnsi="Times New Roman" w:cs="Times New Roman"/>
          <w:iCs/>
          <w:sz w:val="20"/>
          <w:szCs w:val="20"/>
        </w:rPr>
        <w:t xml:space="preserve"> </w:t>
      </w:r>
    </w:p>
    <w:p w14:paraId="365593D0" w14:textId="4516E138" w:rsidR="00BF12CE" w:rsidRDefault="00BF12CE"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AU-5: Response to Audit Logging</w:t>
      </w:r>
      <w:r w:rsidR="00EB07D8">
        <w:rPr>
          <w:rFonts w:ascii="Times New Roman" w:hAnsi="Times New Roman" w:cs="Times New Roman"/>
          <w:b/>
          <w:bCs/>
          <w:iCs/>
          <w:sz w:val="20"/>
          <w:szCs w:val="20"/>
        </w:rPr>
        <w:t xml:space="preserve"> Process Failures</w:t>
      </w:r>
    </w:p>
    <w:p w14:paraId="786A68E0" w14:textId="3BBEFD9E" w:rsidR="00BF12CE" w:rsidRDefault="001C3EE6"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If audit logging or event capturing fail</w:t>
      </w:r>
      <w:r w:rsidR="00803FA8">
        <w:rPr>
          <w:rFonts w:ascii="Times New Roman" w:hAnsi="Times New Roman" w:cs="Times New Roman"/>
          <w:iCs/>
          <w:sz w:val="20"/>
          <w:szCs w:val="20"/>
        </w:rPr>
        <w:t>ures</w:t>
      </w:r>
      <w:r>
        <w:rPr>
          <w:rFonts w:ascii="Times New Roman" w:hAnsi="Times New Roman" w:cs="Times New Roman"/>
          <w:iCs/>
          <w:sz w:val="20"/>
          <w:szCs w:val="20"/>
        </w:rPr>
        <w:t xml:space="preserve"> occur such as failures in information systems software or hardware necessary to record logs, </w:t>
      </w:r>
      <w:r w:rsidR="00CE4808">
        <w:rPr>
          <w:rFonts w:ascii="Times New Roman" w:hAnsi="Times New Roman" w:cs="Times New Roman"/>
          <w:iCs/>
          <w:sz w:val="20"/>
          <w:szCs w:val="20"/>
        </w:rPr>
        <w:t xml:space="preserve">or storage capacity is exceeded, </w:t>
      </w:r>
      <w:r w:rsidR="000813F9">
        <w:rPr>
          <w:rFonts w:ascii="Times New Roman" w:hAnsi="Times New Roman" w:cs="Times New Roman"/>
          <w:iCs/>
          <w:sz w:val="20"/>
          <w:szCs w:val="20"/>
        </w:rPr>
        <w:t xml:space="preserve">the CISO will be </w:t>
      </w:r>
      <w:r w:rsidR="007742E8">
        <w:rPr>
          <w:rFonts w:ascii="Times New Roman" w:hAnsi="Times New Roman" w:cs="Times New Roman"/>
          <w:iCs/>
          <w:sz w:val="20"/>
          <w:szCs w:val="20"/>
        </w:rPr>
        <w:t>informed,</w:t>
      </w:r>
      <w:r w:rsidR="000813F9">
        <w:rPr>
          <w:rFonts w:ascii="Times New Roman" w:hAnsi="Times New Roman" w:cs="Times New Roman"/>
          <w:iCs/>
          <w:sz w:val="20"/>
          <w:szCs w:val="20"/>
        </w:rPr>
        <w:t xml:space="preserve"> and appropriate actions will be taken to prevent overwriting of records or failure to create new records.</w:t>
      </w:r>
    </w:p>
    <w:p w14:paraId="29147AE1" w14:textId="144E1B09" w:rsidR="00890465" w:rsidRDefault="00D57E6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and ITS to develop</w:t>
      </w:r>
      <w:r w:rsidR="003078E5">
        <w:rPr>
          <w:rFonts w:ascii="Times New Roman" w:hAnsi="Times New Roman" w:cs="Times New Roman"/>
          <w:iCs/>
          <w:sz w:val="20"/>
          <w:szCs w:val="20"/>
        </w:rPr>
        <w:t xml:space="preserve">, maintain, and </w:t>
      </w:r>
      <w:r>
        <w:rPr>
          <w:rFonts w:ascii="Times New Roman" w:hAnsi="Times New Roman" w:cs="Times New Roman"/>
          <w:iCs/>
          <w:sz w:val="20"/>
          <w:szCs w:val="20"/>
        </w:rPr>
        <w:t xml:space="preserve">implement procedures to handle audit logging process failures including required steps for protection of stored logs, restoration processes of lost or damaged logs, </w:t>
      </w:r>
      <w:r w:rsidR="00A3796A">
        <w:rPr>
          <w:rFonts w:ascii="Times New Roman" w:hAnsi="Times New Roman" w:cs="Times New Roman"/>
          <w:iCs/>
          <w:sz w:val="20"/>
          <w:szCs w:val="20"/>
        </w:rPr>
        <w:t xml:space="preserve">corrections to effected systems, </w:t>
      </w:r>
      <w:r w:rsidR="006431A2">
        <w:rPr>
          <w:rFonts w:ascii="Times New Roman" w:hAnsi="Times New Roman" w:cs="Times New Roman"/>
          <w:iCs/>
          <w:sz w:val="20"/>
          <w:szCs w:val="20"/>
        </w:rPr>
        <w:t>and will include mechanisms to alert the CISO and other responsible individuals or departments when failures occur or when storage capacity of logs near maximum beginning at 75%</w:t>
      </w:r>
      <w:r w:rsidR="00F14FA0">
        <w:rPr>
          <w:rFonts w:ascii="Times New Roman" w:hAnsi="Times New Roman" w:cs="Times New Roman"/>
          <w:iCs/>
          <w:sz w:val="20"/>
          <w:szCs w:val="20"/>
        </w:rPr>
        <w:t xml:space="preserve"> and again in increments of 5%.</w:t>
      </w:r>
    </w:p>
    <w:p w14:paraId="576D38C1" w14:textId="3F1213AA" w:rsidR="008207D9" w:rsidRDefault="008207D9"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AU-6: Audit Record Review, Analysis, and Reporting</w:t>
      </w:r>
    </w:p>
    <w:p w14:paraId="33893F52" w14:textId="30BF96BF" w:rsidR="008207D9" w:rsidRDefault="00893ACB"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ISO and implemented automated monitoring systems to detect </w:t>
      </w:r>
      <w:r w:rsidR="00494B10">
        <w:rPr>
          <w:rFonts w:ascii="Times New Roman" w:hAnsi="Times New Roman" w:cs="Times New Roman"/>
          <w:iCs/>
          <w:sz w:val="20"/>
          <w:szCs w:val="20"/>
        </w:rPr>
        <w:t xml:space="preserve">and terminate </w:t>
      </w:r>
      <w:r>
        <w:rPr>
          <w:rFonts w:ascii="Times New Roman" w:hAnsi="Times New Roman" w:cs="Times New Roman"/>
          <w:iCs/>
          <w:sz w:val="20"/>
          <w:szCs w:val="20"/>
        </w:rPr>
        <w:t xml:space="preserve">unauthorized activities </w:t>
      </w:r>
      <w:r w:rsidR="00494B10">
        <w:rPr>
          <w:rFonts w:ascii="Times New Roman" w:hAnsi="Times New Roman" w:cs="Times New Roman"/>
          <w:iCs/>
          <w:sz w:val="20"/>
          <w:szCs w:val="20"/>
        </w:rPr>
        <w:t>on the college information networks and systems by monitoring and recording logs</w:t>
      </w:r>
      <w:r w:rsidR="00A5398F">
        <w:rPr>
          <w:rFonts w:ascii="Times New Roman" w:hAnsi="Times New Roman" w:cs="Times New Roman"/>
          <w:iCs/>
          <w:sz w:val="20"/>
          <w:szCs w:val="20"/>
        </w:rPr>
        <w:t xml:space="preserve"> to ensure </w:t>
      </w:r>
      <w:r w:rsidR="000C49DA">
        <w:rPr>
          <w:rFonts w:ascii="Times New Roman" w:hAnsi="Times New Roman" w:cs="Times New Roman"/>
          <w:iCs/>
          <w:sz w:val="20"/>
          <w:szCs w:val="20"/>
        </w:rPr>
        <w:t xml:space="preserve">continued </w:t>
      </w:r>
      <w:r w:rsidR="00A5398F">
        <w:rPr>
          <w:rFonts w:ascii="Times New Roman" w:hAnsi="Times New Roman" w:cs="Times New Roman"/>
          <w:iCs/>
          <w:sz w:val="20"/>
          <w:szCs w:val="20"/>
        </w:rPr>
        <w:t xml:space="preserve">operation, security, and </w:t>
      </w:r>
      <w:r w:rsidR="00CC3904">
        <w:rPr>
          <w:rFonts w:ascii="Times New Roman" w:hAnsi="Times New Roman" w:cs="Times New Roman"/>
          <w:iCs/>
          <w:sz w:val="20"/>
          <w:szCs w:val="20"/>
        </w:rPr>
        <w:t xml:space="preserve">privacy of critical or protected </w:t>
      </w:r>
      <w:r w:rsidR="006553ED">
        <w:rPr>
          <w:rFonts w:ascii="Times New Roman" w:hAnsi="Times New Roman" w:cs="Times New Roman"/>
          <w:iCs/>
          <w:sz w:val="20"/>
          <w:szCs w:val="20"/>
        </w:rPr>
        <w:t>assets.</w:t>
      </w:r>
      <w:r w:rsidR="003D0788">
        <w:rPr>
          <w:rFonts w:ascii="Times New Roman" w:hAnsi="Times New Roman" w:cs="Times New Roman"/>
          <w:iCs/>
          <w:sz w:val="20"/>
          <w:szCs w:val="20"/>
        </w:rPr>
        <w:t xml:space="preserve"> </w:t>
      </w:r>
    </w:p>
    <w:p w14:paraId="4106F0A2" w14:textId="687C56DB" w:rsidR="00E4337B" w:rsidRDefault="00E4337B"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appoint a qualified professional such as the CISO, ISO, ITS, or Third-Party Vendor to </w:t>
      </w:r>
      <w:r w:rsidR="00DF730E">
        <w:rPr>
          <w:rFonts w:ascii="Times New Roman" w:hAnsi="Times New Roman" w:cs="Times New Roman"/>
          <w:iCs/>
          <w:sz w:val="20"/>
          <w:szCs w:val="20"/>
        </w:rPr>
        <w:t xml:space="preserve">review </w:t>
      </w:r>
      <w:r w:rsidR="00C05DBC">
        <w:rPr>
          <w:rFonts w:ascii="Times New Roman" w:hAnsi="Times New Roman" w:cs="Times New Roman"/>
          <w:iCs/>
          <w:sz w:val="20"/>
          <w:szCs w:val="20"/>
        </w:rPr>
        <w:t xml:space="preserve">audit logs </w:t>
      </w:r>
      <w:r w:rsidR="005C5188">
        <w:rPr>
          <w:rFonts w:ascii="Times New Roman" w:hAnsi="Times New Roman" w:cs="Times New Roman"/>
          <w:iCs/>
          <w:sz w:val="20"/>
          <w:szCs w:val="20"/>
        </w:rPr>
        <w:t>weekly at minimum</w:t>
      </w:r>
      <w:r w:rsidR="00CD37DF">
        <w:rPr>
          <w:rFonts w:ascii="Times New Roman" w:hAnsi="Times New Roman" w:cs="Times New Roman"/>
          <w:iCs/>
          <w:sz w:val="20"/>
          <w:szCs w:val="20"/>
        </w:rPr>
        <w:t xml:space="preserve"> to detect suspicious or abnormal activities and report these instances to the CISO.</w:t>
      </w:r>
    </w:p>
    <w:p w14:paraId="45692ADE" w14:textId="77777777" w:rsidR="00B56EA2" w:rsidRDefault="003078E5"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ISO and ITS to develop, maintain, and implement procedures </w:t>
      </w:r>
      <w:r w:rsidR="00A66BDC">
        <w:rPr>
          <w:rFonts w:ascii="Times New Roman" w:hAnsi="Times New Roman" w:cs="Times New Roman"/>
          <w:iCs/>
          <w:sz w:val="20"/>
          <w:szCs w:val="20"/>
        </w:rPr>
        <w:t xml:space="preserve">to handle </w:t>
      </w:r>
      <w:r w:rsidR="00B74C60">
        <w:rPr>
          <w:rFonts w:ascii="Times New Roman" w:hAnsi="Times New Roman" w:cs="Times New Roman"/>
          <w:iCs/>
          <w:sz w:val="20"/>
          <w:szCs w:val="20"/>
        </w:rPr>
        <w:t>threats or attacks to the college information networks and systems</w:t>
      </w:r>
      <w:r w:rsidR="004333A8">
        <w:rPr>
          <w:rFonts w:ascii="Times New Roman" w:hAnsi="Times New Roman" w:cs="Times New Roman"/>
          <w:iCs/>
          <w:sz w:val="20"/>
          <w:szCs w:val="20"/>
        </w:rPr>
        <w:t xml:space="preserve"> including audit logging process failures procedures and </w:t>
      </w:r>
      <w:r w:rsidR="00231733">
        <w:rPr>
          <w:rFonts w:ascii="Times New Roman" w:hAnsi="Times New Roman" w:cs="Times New Roman"/>
          <w:iCs/>
          <w:sz w:val="20"/>
          <w:szCs w:val="20"/>
        </w:rPr>
        <w:t>will include details of corrective measures to handle instances of unauthorized access.</w:t>
      </w:r>
    </w:p>
    <w:p w14:paraId="686BD64E" w14:textId="77777777" w:rsidR="00871698" w:rsidRDefault="00E001CE" w:rsidP="00871698">
      <w:pPr>
        <w:spacing w:after="240"/>
        <w:ind w:left="360"/>
        <w:rPr>
          <w:rFonts w:ascii="Times New Roman" w:hAnsi="Times New Roman" w:cs="Times New Roman"/>
          <w:iCs/>
          <w:sz w:val="20"/>
          <w:szCs w:val="20"/>
        </w:rPr>
      </w:pPr>
      <w:r>
        <w:rPr>
          <w:rFonts w:ascii="Times New Roman" w:hAnsi="Times New Roman" w:cs="Times New Roman"/>
          <w:b/>
          <w:bCs/>
          <w:iCs/>
          <w:sz w:val="20"/>
          <w:szCs w:val="20"/>
        </w:rPr>
        <w:t>AU-8: Time Stamps</w:t>
      </w:r>
    </w:p>
    <w:p w14:paraId="31717992" w14:textId="77777777" w:rsidR="00FE3141" w:rsidRDefault="00290131" w:rsidP="00FE3141">
      <w:pPr>
        <w:spacing w:after="240"/>
        <w:ind w:left="360"/>
        <w:rPr>
          <w:rFonts w:ascii="Times New Roman" w:hAnsi="Times New Roman" w:cs="Times New Roman"/>
          <w:iCs/>
          <w:sz w:val="20"/>
          <w:szCs w:val="20"/>
        </w:rPr>
      </w:pPr>
      <w:r>
        <w:rPr>
          <w:rFonts w:ascii="Times New Roman" w:hAnsi="Times New Roman" w:cs="Times New Roman"/>
          <w:iCs/>
          <w:sz w:val="20"/>
          <w:szCs w:val="20"/>
        </w:rPr>
        <w:t>Automated system</w:t>
      </w:r>
      <w:r w:rsidR="0071006C">
        <w:rPr>
          <w:rFonts w:ascii="Times New Roman" w:hAnsi="Times New Roman" w:cs="Times New Roman"/>
          <w:iCs/>
          <w:sz w:val="20"/>
          <w:szCs w:val="20"/>
        </w:rPr>
        <w:t xml:space="preserve"> reporting of audit logs </w:t>
      </w:r>
      <w:r>
        <w:rPr>
          <w:rFonts w:ascii="Times New Roman" w:hAnsi="Times New Roman" w:cs="Times New Roman"/>
          <w:iCs/>
          <w:sz w:val="20"/>
          <w:szCs w:val="20"/>
        </w:rPr>
        <w:t>will use an internal system clock generating records of dates and times using EST -5 (Eastern Standard Time)</w:t>
      </w:r>
      <w:r w:rsidR="0071006C">
        <w:rPr>
          <w:rFonts w:ascii="Times New Roman" w:hAnsi="Times New Roman" w:cs="Times New Roman"/>
          <w:iCs/>
          <w:sz w:val="20"/>
          <w:szCs w:val="20"/>
        </w:rPr>
        <w:t xml:space="preserve"> applied to all recorded</w:t>
      </w:r>
      <w:r w:rsidR="00612F9D">
        <w:rPr>
          <w:rFonts w:ascii="Times New Roman" w:hAnsi="Times New Roman" w:cs="Times New Roman"/>
          <w:iCs/>
          <w:sz w:val="20"/>
          <w:szCs w:val="20"/>
        </w:rPr>
        <w:t xml:space="preserve"> audit logs.</w:t>
      </w:r>
    </w:p>
    <w:p w14:paraId="1EFCB839" w14:textId="77777777" w:rsidR="00FE3141" w:rsidRDefault="00E03DDB" w:rsidP="00FE3141">
      <w:pPr>
        <w:spacing w:after="240"/>
        <w:ind w:left="360"/>
        <w:rPr>
          <w:rFonts w:ascii="Times New Roman" w:hAnsi="Times New Roman" w:cs="Times New Roman"/>
          <w:iCs/>
          <w:sz w:val="20"/>
          <w:szCs w:val="20"/>
        </w:rPr>
      </w:pPr>
      <w:r>
        <w:rPr>
          <w:rFonts w:ascii="Times New Roman" w:hAnsi="Times New Roman" w:cs="Times New Roman"/>
          <w:b/>
          <w:bCs/>
          <w:iCs/>
          <w:sz w:val="20"/>
          <w:szCs w:val="20"/>
        </w:rPr>
        <w:t xml:space="preserve">AU-9: </w:t>
      </w:r>
      <w:r w:rsidR="000620B4">
        <w:rPr>
          <w:rFonts w:ascii="Times New Roman" w:hAnsi="Times New Roman" w:cs="Times New Roman"/>
          <w:b/>
          <w:bCs/>
          <w:iCs/>
          <w:sz w:val="20"/>
          <w:szCs w:val="20"/>
        </w:rPr>
        <w:t>Protection of Audit Information</w:t>
      </w:r>
    </w:p>
    <w:p w14:paraId="5A249112" w14:textId="77777777" w:rsidR="00FE3141" w:rsidRDefault="004E686A" w:rsidP="00FE3141">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Information and details of audit logs and tools </w:t>
      </w:r>
      <w:r w:rsidR="00FA59AC">
        <w:rPr>
          <w:rFonts w:ascii="Times New Roman" w:hAnsi="Times New Roman" w:cs="Times New Roman"/>
          <w:iCs/>
          <w:sz w:val="20"/>
          <w:szCs w:val="20"/>
        </w:rPr>
        <w:t xml:space="preserve">will only be accessible to the </w:t>
      </w:r>
      <w:r w:rsidR="005179FA">
        <w:rPr>
          <w:rFonts w:ascii="Times New Roman" w:hAnsi="Times New Roman" w:cs="Times New Roman"/>
          <w:iCs/>
          <w:sz w:val="20"/>
          <w:szCs w:val="20"/>
        </w:rPr>
        <w:t>CISO,</w:t>
      </w:r>
      <w:r w:rsidR="00FA59AC">
        <w:rPr>
          <w:rFonts w:ascii="Times New Roman" w:hAnsi="Times New Roman" w:cs="Times New Roman"/>
          <w:iCs/>
          <w:sz w:val="20"/>
          <w:szCs w:val="20"/>
        </w:rPr>
        <w:t xml:space="preserve"> and individuals or departments </w:t>
      </w:r>
      <w:r w:rsidR="00EF5DDB">
        <w:rPr>
          <w:rFonts w:ascii="Times New Roman" w:hAnsi="Times New Roman" w:cs="Times New Roman"/>
          <w:iCs/>
          <w:sz w:val="20"/>
          <w:szCs w:val="20"/>
        </w:rPr>
        <w:t>appointed by the CISO.</w:t>
      </w:r>
      <w:r w:rsidR="005179FA">
        <w:rPr>
          <w:rFonts w:ascii="Times New Roman" w:hAnsi="Times New Roman" w:cs="Times New Roman"/>
          <w:iCs/>
          <w:sz w:val="20"/>
          <w:szCs w:val="20"/>
        </w:rPr>
        <w:t xml:space="preserve"> </w:t>
      </w:r>
    </w:p>
    <w:p w14:paraId="2B65AA78" w14:textId="609DDA32" w:rsidR="00A56FF0" w:rsidRDefault="005179FA" w:rsidP="00A56FF0">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 xml:space="preserve">Individuals or departments with access to information and details of audit logs and tools will </w:t>
      </w:r>
      <w:r w:rsidR="003D48E9">
        <w:rPr>
          <w:rFonts w:ascii="Times New Roman" w:hAnsi="Times New Roman" w:cs="Times New Roman"/>
          <w:iCs/>
          <w:sz w:val="20"/>
          <w:szCs w:val="20"/>
        </w:rPr>
        <w:t>use implemented procedures to protect this information including, but not limited to,</w:t>
      </w:r>
    </w:p>
    <w:p w14:paraId="764983B9" w14:textId="77777777" w:rsidR="00A56FF0" w:rsidRDefault="00A56FF0" w:rsidP="00A56FF0">
      <w:pPr>
        <w:pStyle w:val="ListParagraph"/>
        <w:numPr>
          <w:ilvl w:val="0"/>
          <w:numId w:val="2"/>
        </w:numPr>
        <w:rPr>
          <w:rFonts w:ascii="Times New Roman" w:hAnsi="Times New Roman" w:cs="Times New Roman"/>
          <w:iCs/>
          <w:sz w:val="20"/>
          <w:szCs w:val="20"/>
        </w:rPr>
      </w:pPr>
      <w:r>
        <w:rPr>
          <w:rFonts w:ascii="Times New Roman" w:hAnsi="Times New Roman" w:cs="Times New Roman"/>
          <w:iCs/>
          <w:sz w:val="20"/>
          <w:szCs w:val="20"/>
        </w:rPr>
        <w:t>Backing up audit records on physically different systems or components than effected audited system,</w:t>
      </w:r>
    </w:p>
    <w:p w14:paraId="7D4F5101" w14:textId="77777777" w:rsidR="00A56FF0" w:rsidRDefault="00A56FF0" w:rsidP="00A56FF0">
      <w:pPr>
        <w:pStyle w:val="ListParagraph"/>
        <w:numPr>
          <w:ilvl w:val="0"/>
          <w:numId w:val="2"/>
        </w:numPr>
        <w:rPr>
          <w:rFonts w:ascii="Times New Roman" w:hAnsi="Times New Roman" w:cs="Times New Roman"/>
          <w:iCs/>
          <w:sz w:val="20"/>
          <w:szCs w:val="20"/>
        </w:rPr>
      </w:pPr>
      <w:r>
        <w:rPr>
          <w:rFonts w:ascii="Times New Roman" w:hAnsi="Times New Roman" w:cs="Times New Roman"/>
          <w:iCs/>
          <w:sz w:val="20"/>
          <w:szCs w:val="20"/>
        </w:rPr>
        <w:t>Recording audit files to log for use before transferring to separate secured location or information system,</w:t>
      </w:r>
    </w:p>
    <w:p w14:paraId="3A60B752" w14:textId="2B01015B" w:rsidR="00A56FF0" w:rsidRPr="00A56FF0" w:rsidRDefault="00A56FF0" w:rsidP="00A56FF0">
      <w:pPr>
        <w:pStyle w:val="ListParagraph"/>
        <w:numPr>
          <w:ilvl w:val="0"/>
          <w:numId w:val="2"/>
        </w:numPr>
        <w:rPr>
          <w:rFonts w:ascii="Times New Roman" w:hAnsi="Times New Roman" w:cs="Times New Roman"/>
          <w:iCs/>
          <w:sz w:val="20"/>
          <w:szCs w:val="20"/>
        </w:rPr>
      </w:pPr>
      <w:r>
        <w:rPr>
          <w:rFonts w:ascii="Times New Roman" w:hAnsi="Times New Roman" w:cs="Times New Roman"/>
          <w:iCs/>
          <w:sz w:val="20"/>
          <w:szCs w:val="20"/>
        </w:rPr>
        <w:t>Using encryption of audits while in storage and transit.</w:t>
      </w:r>
    </w:p>
    <w:p w14:paraId="4CA514CE" w14:textId="77777777" w:rsidR="00EC0E5D" w:rsidRDefault="00EC0E5D" w:rsidP="00EC0E5D">
      <w:pPr>
        <w:spacing w:after="240"/>
        <w:ind w:left="360"/>
        <w:rPr>
          <w:rFonts w:ascii="Times New Roman" w:hAnsi="Times New Roman" w:cs="Times New Roman"/>
          <w:iCs/>
          <w:sz w:val="20"/>
          <w:szCs w:val="20"/>
        </w:rPr>
      </w:pPr>
      <w:r>
        <w:rPr>
          <w:rFonts w:ascii="Times New Roman" w:hAnsi="Times New Roman" w:cs="Times New Roman"/>
          <w:b/>
          <w:bCs/>
          <w:iCs/>
          <w:sz w:val="20"/>
          <w:szCs w:val="20"/>
        </w:rPr>
        <w:t xml:space="preserve">AU-10: </w:t>
      </w:r>
      <w:proofErr w:type="gramStart"/>
      <w:r>
        <w:rPr>
          <w:rFonts w:ascii="Times New Roman" w:hAnsi="Times New Roman" w:cs="Times New Roman"/>
          <w:b/>
          <w:bCs/>
          <w:iCs/>
          <w:sz w:val="20"/>
          <w:szCs w:val="20"/>
        </w:rPr>
        <w:t>Non-Repudiation</w:t>
      </w:r>
      <w:proofErr w:type="gramEnd"/>
    </w:p>
    <w:p w14:paraId="08BFE47D" w14:textId="1D463D35" w:rsidR="0048634E" w:rsidRDefault="00EC0E5D" w:rsidP="0048634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use or access of college information networks or systems will require proof of identification or will refuse service if authorization cannot be provided using an automated non-repudiation system. Services allowed or refused by this system include, but not limited, access or use of </w:t>
      </w:r>
    </w:p>
    <w:p w14:paraId="5D884116" w14:textId="77777777" w:rsidR="0048634E" w:rsidRDefault="0048634E" w:rsidP="0048634E">
      <w:pPr>
        <w:pStyle w:val="ListParagraph"/>
        <w:numPr>
          <w:ilvl w:val="0"/>
          <w:numId w:val="3"/>
        </w:numPr>
        <w:rPr>
          <w:rFonts w:ascii="Times New Roman" w:hAnsi="Times New Roman" w:cs="Times New Roman"/>
          <w:iCs/>
          <w:sz w:val="20"/>
          <w:szCs w:val="20"/>
        </w:rPr>
      </w:pPr>
      <w:r w:rsidRPr="00EA5693">
        <w:rPr>
          <w:rFonts w:ascii="Times New Roman" w:hAnsi="Times New Roman" w:cs="Times New Roman"/>
          <w:iCs/>
          <w:sz w:val="20"/>
          <w:szCs w:val="20"/>
        </w:rPr>
        <w:t xml:space="preserve">protected or private documents, </w:t>
      </w:r>
    </w:p>
    <w:p w14:paraId="4F35C694" w14:textId="77777777" w:rsidR="0048634E" w:rsidRDefault="0048634E" w:rsidP="0048634E">
      <w:pPr>
        <w:pStyle w:val="ListParagraph"/>
        <w:numPr>
          <w:ilvl w:val="0"/>
          <w:numId w:val="3"/>
        </w:numPr>
        <w:rPr>
          <w:rFonts w:ascii="Times New Roman" w:hAnsi="Times New Roman" w:cs="Times New Roman"/>
          <w:iCs/>
          <w:sz w:val="20"/>
          <w:szCs w:val="20"/>
        </w:rPr>
      </w:pPr>
      <w:r>
        <w:rPr>
          <w:rFonts w:ascii="Times New Roman" w:hAnsi="Times New Roman" w:cs="Times New Roman"/>
          <w:iCs/>
          <w:sz w:val="20"/>
          <w:szCs w:val="20"/>
        </w:rPr>
        <w:t xml:space="preserve">sending or receiving messages </w:t>
      </w:r>
    </w:p>
    <w:p w14:paraId="5D0FF095" w14:textId="77777777" w:rsidR="0048634E" w:rsidRDefault="0048634E" w:rsidP="0048634E">
      <w:pPr>
        <w:pStyle w:val="ListParagraph"/>
        <w:numPr>
          <w:ilvl w:val="0"/>
          <w:numId w:val="3"/>
        </w:numPr>
        <w:rPr>
          <w:rFonts w:ascii="Times New Roman" w:hAnsi="Times New Roman" w:cs="Times New Roman"/>
          <w:iCs/>
          <w:sz w:val="20"/>
          <w:szCs w:val="20"/>
        </w:rPr>
      </w:pPr>
      <w:r>
        <w:rPr>
          <w:rFonts w:ascii="Times New Roman" w:hAnsi="Times New Roman" w:cs="Times New Roman"/>
          <w:iCs/>
          <w:sz w:val="20"/>
          <w:szCs w:val="20"/>
        </w:rPr>
        <w:t>signing contracts</w:t>
      </w:r>
    </w:p>
    <w:p w14:paraId="478D75A5" w14:textId="77777777" w:rsidR="0048634E" w:rsidRDefault="0048634E" w:rsidP="0048634E">
      <w:pPr>
        <w:pStyle w:val="ListParagraph"/>
        <w:numPr>
          <w:ilvl w:val="0"/>
          <w:numId w:val="3"/>
        </w:numPr>
        <w:rPr>
          <w:rFonts w:ascii="Times New Roman" w:hAnsi="Times New Roman" w:cs="Times New Roman"/>
          <w:iCs/>
          <w:sz w:val="20"/>
          <w:szCs w:val="20"/>
        </w:rPr>
      </w:pPr>
      <w:r>
        <w:rPr>
          <w:rFonts w:ascii="Times New Roman" w:hAnsi="Times New Roman" w:cs="Times New Roman"/>
          <w:iCs/>
          <w:sz w:val="20"/>
          <w:szCs w:val="20"/>
        </w:rPr>
        <w:t>approving distribution or disclosure of unauthorized information</w:t>
      </w:r>
    </w:p>
    <w:p w14:paraId="5A298D4E" w14:textId="5F0E71AE" w:rsidR="0036585C" w:rsidRDefault="0048634E" w:rsidP="0036585C">
      <w:pPr>
        <w:pStyle w:val="ListParagraph"/>
        <w:numPr>
          <w:ilvl w:val="0"/>
          <w:numId w:val="3"/>
        </w:numPr>
        <w:rPr>
          <w:rFonts w:ascii="Times New Roman" w:hAnsi="Times New Roman" w:cs="Times New Roman"/>
          <w:iCs/>
          <w:sz w:val="20"/>
          <w:szCs w:val="20"/>
        </w:rPr>
      </w:pPr>
      <w:r>
        <w:rPr>
          <w:rFonts w:ascii="Times New Roman" w:hAnsi="Times New Roman" w:cs="Times New Roman"/>
          <w:iCs/>
          <w:sz w:val="20"/>
          <w:szCs w:val="20"/>
        </w:rPr>
        <w:t>etc.</w:t>
      </w:r>
    </w:p>
    <w:p w14:paraId="482BFB19" w14:textId="20453F93" w:rsidR="0036585C" w:rsidRPr="0036585C" w:rsidRDefault="0036585C" w:rsidP="0036585C">
      <w:pPr>
        <w:spacing w:after="80"/>
        <w:rPr>
          <w:rFonts w:ascii="Times New Roman" w:hAnsi="Times New Roman" w:cs="Times New Roman"/>
          <w:iCs/>
          <w:sz w:val="20"/>
          <w:szCs w:val="20"/>
        </w:rPr>
      </w:pPr>
      <w:r w:rsidRPr="0036585C">
        <w:rPr>
          <w:rFonts w:ascii="Times New Roman" w:hAnsi="Times New Roman" w:cs="Times New Roman"/>
          <w:sz w:val="20"/>
          <w:szCs w:val="20"/>
          <w:u w:val="single"/>
        </w:rPr>
        <w:t>Review and Update:</w:t>
      </w:r>
    </w:p>
    <w:p w14:paraId="011F8822" w14:textId="3AB20760" w:rsidR="00AF0A47" w:rsidRPr="00D50072" w:rsidRDefault="00D1233D" w:rsidP="00AF0A47">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r w:rsidR="00AF0A47">
        <w:rPr>
          <w:rFonts w:ascii="Times New Roman" w:hAnsi="Times New Roman" w:cs="Times New Roman"/>
          <w:i/>
          <w:sz w:val="20"/>
          <w:szCs w:val="20"/>
        </w:rPr>
        <w:t xml:space="preserve"> </w:t>
      </w:r>
    </w:p>
    <w:p w14:paraId="31B630AE"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038DDAD7" w14:textId="77777777" w:rsidR="003D7D2A" w:rsidRDefault="003D7D2A" w:rsidP="003D7D2A">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3576631F" w14:textId="670F4168" w:rsidR="00CD0CE8" w:rsidRPr="00130DA4" w:rsidRDefault="003D7D2A" w:rsidP="00FF0F62">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19C56E6C"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4629F269" w14:textId="2C7FF86E" w:rsidR="00CD0CE8" w:rsidRPr="00130DA4" w:rsidRDefault="00153072" w:rsidP="00FF0F62">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r w:rsidR="000E751C">
        <w:rPr>
          <w:rFonts w:ascii="Times New Roman" w:hAnsi="Times New Roman" w:cs="Times New Roman"/>
          <w:sz w:val="20"/>
          <w:szCs w:val="20"/>
        </w:rPr>
        <w:t>.</w:t>
      </w:r>
    </w:p>
    <w:p w14:paraId="5245836E"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3B7DD0F1" w14:textId="77777777" w:rsidR="00537377" w:rsidRDefault="00BE414E" w:rsidP="00537377">
      <w:pPr>
        <w:spacing w:after="240"/>
        <w:ind w:left="360"/>
        <w:rPr>
          <w:rFonts w:ascii="Times New Roman" w:hAnsi="Times New Roman" w:cs="Times New Roman"/>
          <w:sz w:val="20"/>
          <w:szCs w:val="20"/>
        </w:rPr>
      </w:pPr>
      <w:hyperlink r:id="rId7" w:history="1">
        <w:r w:rsidR="00537377">
          <w:rPr>
            <w:rStyle w:val="Hyperlink"/>
            <w:rFonts w:ascii="Times New Roman" w:hAnsi="Times New Roman" w:cs="Times New Roman"/>
            <w:sz w:val="20"/>
            <w:szCs w:val="20"/>
          </w:rPr>
          <w:t>https://www.pct.edu/student-life/student-policy/code-of-conduct</w:t>
        </w:r>
      </w:hyperlink>
      <w:r w:rsidR="00537377">
        <w:rPr>
          <w:rFonts w:ascii="Times New Roman" w:hAnsi="Times New Roman" w:cs="Times New Roman"/>
          <w:sz w:val="20"/>
          <w:szCs w:val="20"/>
        </w:rPr>
        <w:t xml:space="preserve"> </w:t>
      </w:r>
    </w:p>
    <w:p w14:paraId="64C571CF" w14:textId="77777777" w:rsidR="00537377" w:rsidRDefault="00BE414E" w:rsidP="00537377">
      <w:pPr>
        <w:spacing w:after="240"/>
        <w:ind w:left="360"/>
      </w:pPr>
      <w:hyperlink r:id="rId8" w:history="1">
        <w:r w:rsidR="00537377">
          <w:rPr>
            <w:rStyle w:val="Hyperlink"/>
            <w:rFonts w:ascii="Times New Roman" w:hAnsi="Times New Roman" w:cs="Times New Roman"/>
            <w:sz w:val="20"/>
            <w:szCs w:val="20"/>
          </w:rPr>
          <w:t>https://csrc.nist.gov/publications/detail/sp/800-53/rev-5/final</w:t>
        </w:r>
      </w:hyperlink>
    </w:p>
    <w:p w14:paraId="05ABFE40" w14:textId="77777777" w:rsidR="00537377" w:rsidRPr="00FF1FC9" w:rsidRDefault="00BE414E" w:rsidP="00537377">
      <w:pPr>
        <w:spacing w:after="240"/>
        <w:ind w:left="360"/>
        <w:rPr>
          <w:rFonts w:ascii="Times New Roman" w:hAnsi="Times New Roman" w:cs="Times New Roman"/>
          <w:iCs/>
          <w:sz w:val="20"/>
          <w:szCs w:val="20"/>
        </w:rPr>
      </w:pPr>
      <w:hyperlink r:id="rId9" w:history="1">
        <w:r w:rsidR="00537377" w:rsidRPr="00FF1FC9">
          <w:rPr>
            <w:rStyle w:val="Hyperlink"/>
            <w:rFonts w:ascii="Times New Roman" w:hAnsi="Times New Roman" w:cs="Times New Roman"/>
            <w:iCs/>
            <w:sz w:val="20"/>
            <w:szCs w:val="20"/>
          </w:rPr>
          <w:t>https://www2.ed.gov/policy/gen/guid/fpco/ferpa/index.html</w:t>
        </w:r>
      </w:hyperlink>
      <w:r w:rsidR="00537377" w:rsidRPr="00FF1FC9">
        <w:rPr>
          <w:rFonts w:ascii="Times New Roman" w:hAnsi="Times New Roman" w:cs="Times New Roman"/>
          <w:iCs/>
          <w:sz w:val="20"/>
          <w:szCs w:val="20"/>
        </w:rPr>
        <w:t xml:space="preserve"> </w:t>
      </w:r>
    </w:p>
    <w:p w14:paraId="4FCFF245" w14:textId="46EA85D4" w:rsidR="005555E7" w:rsidRPr="00130DA4" w:rsidRDefault="00BE414E" w:rsidP="00FF0F62">
      <w:pPr>
        <w:spacing w:after="240"/>
        <w:ind w:left="360"/>
        <w:rPr>
          <w:rFonts w:ascii="Times New Roman" w:hAnsi="Times New Roman" w:cs="Times New Roman"/>
          <w:i/>
          <w:sz w:val="20"/>
          <w:szCs w:val="20"/>
        </w:rPr>
      </w:pPr>
      <w:hyperlink r:id="rId10" w:anchor=":~:text=The%20Health%20Insurance%20Portability%20and,the%20patient's%20consent%20or%20knowledge" w:history="1">
        <w:r w:rsidR="00537377"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778E1CB3"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0B1F0019" w14:textId="77777777" w:rsidR="00511E97" w:rsidRDefault="00511E97" w:rsidP="00511E97">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3F5376E7" w14:textId="77777777" w:rsidR="00511E97" w:rsidRDefault="00511E97" w:rsidP="00511E97">
      <w:pPr>
        <w:pStyle w:val="ListParagraph"/>
        <w:numPr>
          <w:ilvl w:val="0"/>
          <w:numId w:val="4"/>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00056220" w14:textId="77777777" w:rsidR="00511E97" w:rsidRDefault="00511E97" w:rsidP="00511E97">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69920FCF" w14:textId="22EAFF9A" w:rsidR="00AA14C5" w:rsidRDefault="00511E97" w:rsidP="00511E97">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23755C28" w14:textId="7EECA98C" w:rsidR="00511E97" w:rsidRDefault="00781FAD" w:rsidP="00781FAD">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w:t>
      </w:r>
      <w:r w:rsidR="00511E97">
        <w:rPr>
          <w:rFonts w:ascii="Times New Roman" w:hAnsi="Times New Roman" w:cs="Times New Roman"/>
          <w:color w:val="202124"/>
          <w:sz w:val="20"/>
          <w:szCs w:val="20"/>
          <w:shd w:val="clear" w:color="auto" w:fill="FFFFFF"/>
        </w:rPr>
        <w:t xml:space="preserve">   Incident:</w:t>
      </w:r>
    </w:p>
    <w:p w14:paraId="685D37B5" w14:textId="77777777" w:rsidR="00511E97" w:rsidRDefault="00511E97" w:rsidP="00511E97">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5B2EF80A" w14:textId="77777777" w:rsidR="00511E97" w:rsidRDefault="00511E97" w:rsidP="00511E97">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33EE76F1" w14:textId="77777777" w:rsidR="00511E97" w:rsidRDefault="00511E97" w:rsidP="00511E97">
      <w:pPr>
        <w:pStyle w:val="ListParagraph"/>
        <w:numPr>
          <w:ilvl w:val="0"/>
          <w:numId w:val="4"/>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5E55D730" w14:textId="77777777" w:rsidR="00511E97" w:rsidRDefault="00511E97" w:rsidP="00511E97">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1E2D2BE6" w14:textId="77777777" w:rsidR="00511E97" w:rsidRDefault="00511E97" w:rsidP="00511E97">
      <w:pPr>
        <w:pStyle w:val="ListParagraph"/>
        <w:numPr>
          <w:ilvl w:val="0"/>
          <w:numId w:val="4"/>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45F9D9C4" w14:textId="77777777" w:rsidR="00511E97" w:rsidRDefault="00511E97" w:rsidP="00511E97">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1D240B6C" w14:textId="77777777" w:rsidR="00511E97" w:rsidRPr="00621EC8" w:rsidRDefault="00511E97" w:rsidP="00511E97">
      <w:pPr>
        <w:pStyle w:val="ListParagraph"/>
        <w:numPr>
          <w:ilvl w:val="0"/>
          <w:numId w:val="4"/>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0AD6F233" w14:textId="77777777" w:rsidR="00511E97" w:rsidRDefault="00511E97" w:rsidP="00511E97">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73163856" w14:textId="77777777" w:rsidR="00511E97" w:rsidRDefault="00511E97" w:rsidP="00511E97">
      <w:pPr>
        <w:pStyle w:val="ListParagraph"/>
        <w:numPr>
          <w:ilvl w:val="0"/>
          <w:numId w:val="4"/>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367C22B8" w14:textId="77777777" w:rsidR="00511E97" w:rsidRDefault="00511E97" w:rsidP="00511E97">
      <w:pPr>
        <w:rPr>
          <w:rFonts w:ascii="Times New Roman" w:hAnsi="Times New Roman" w:cs="Times New Roman"/>
          <w:sz w:val="20"/>
          <w:szCs w:val="20"/>
        </w:rPr>
      </w:pPr>
      <w:r>
        <w:rPr>
          <w:rFonts w:ascii="Times New Roman" w:hAnsi="Times New Roman" w:cs="Times New Roman"/>
          <w:sz w:val="20"/>
          <w:szCs w:val="20"/>
        </w:rPr>
        <w:t xml:space="preserve">      Policy: </w:t>
      </w:r>
    </w:p>
    <w:p w14:paraId="534CC0D6" w14:textId="77777777" w:rsidR="00511E97" w:rsidRDefault="00511E97" w:rsidP="00511E97">
      <w:pPr>
        <w:pStyle w:val="ListParagraph"/>
        <w:numPr>
          <w:ilvl w:val="0"/>
          <w:numId w:val="4"/>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428EC355" w14:textId="77777777" w:rsidR="00511E97" w:rsidRDefault="00511E97" w:rsidP="00511E97">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21F004DA" w14:textId="1AAE1347" w:rsidR="00C27E64" w:rsidRDefault="00511E97" w:rsidP="00511E97">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23264B75" w14:textId="77777777" w:rsidR="00C27E64" w:rsidRDefault="00C27E64">
      <w:pPr>
        <w:rPr>
          <w:rFonts w:ascii="Times New Roman" w:hAnsi="Times New Roman" w:cs="Times New Roman"/>
          <w:sz w:val="20"/>
          <w:szCs w:val="20"/>
        </w:rPr>
      </w:pPr>
      <w:r>
        <w:rPr>
          <w:rFonts w:ascii="Times New Roman" w:hAnsi="Times New Roman" w:cs="Times New Roman"/>
          <w:sz w:val="20"/>
          <w:szCs w:val="20"/>
        </w:rPr>
        <w:br w:type="page"/>
      </w:r>
    </w:p>
    <w:p w14:paraId="71210447" w14:textId="77777777" w:rsidR="00130DA4" w:rsidRPr="00511E97" w:rsidRDefault="00130DA4" w:rsidP="00511E97">
      <w:pPr>
        <w:spacing w:after="80"/>
        <w:rPr>
          <w:rFonts w:ascii="Times New Roman" w:hAnsi="Times New Roman" w:cs="Times New Roman"/>
          <w:sz w:val="20"/>
          <w:szCs w:val="20"/>
        </w:rPr>
      </w:pPr>
    </w:p>
    <w:p w14:paraId="0FF6E28F"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0D5E46BE" w14:textId="575CEC2A"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8A3DD8">
        <w:rPr>
          <w:rFonts w:ascii="Times New Roman" w:hAnsi="Times New Roman" w:cs="Times New Roman"/>
          <w:i/>
          <w:sz w:val="20"/>
          <w:szCs w:val="20"/>
        </w:rPr>
        <w:t>4</w:t>
      </w:r>
      <w:r w:rsidRPr="00130DA4">
        <w:rPr>
          <w:rFonts w:ascii="Times New Roman" w:hAnsi="Times New Roman" w:cs="Times New Roman"/>
          <w:i/>
          <w:sz w:val="20"/>
          <w:szCs w:val="20"/>
        </w:rPr>
        <w:t>/0</w:t>
      </w:r>
      <w:r w:rsidR="008A3DD8">
        <w:rPr>
          <w:rFonts w:ascii="Times New Roman" w:hAnsi="Times New Roman" w:cs="Times New Roman"/>
          <w:i/>
          <w:sz w:val="20"/>
          <w:szCs w:val="20"/>
        </w:rPr>
        <w:t>8</w:t>
      </w:r>
      <w:r w:rsidRPr="00130DA4">
        <w:rPr>
          <w:rFonts w:ascii="Times New Roman" w:hAnsi="Times New Roman" w:cs="Times New Roman"/>
          <w:i/>
          <w:sz w:val="20"/>
          <w:szCs w:val="20"/>
        </w:rPr>
        <w:t>/</w:t>
      </w:r>
      <w:r w:rsidR="008A3DD8">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3A53" w14:textId="77777777" w:rsidR="00BE414E" w:rsidRDefault="00BE414E" w:rsidP="00130DA4">
      <w:pPr>
        <w:spacing w:after="0" w:line="240" w:lineRule="auto"/>
      </w:pPr>
      <w:r>
        <w:separator/>
      </w:r>
    </w:p>
  </w:endnote>
  <w:endnote w:type="continuationSeparator" w:id="0">
    <w:p w14:paraId="398CAFB6" w14:textId="77777777" w:rsidR="00BE414E" w:rsidRDefault="00BE414E"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07310847" w14:textId="010CFA4A"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2B4719">
          <w:rPr>
            <w:rFonts w:ascii="Times New Roman" w:hAnsi="Times New Roman" w:cs="Times New Roman"/>
            <w:noProof/>
            <w:sz w:val="20"/>
            <w:szCs w:val="20"/>
          </w:rPr>
          <w:t>April 10,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78427D">
          <w:rPr>
            <w:rFonts w:ascii="Times New Roman" w:hAnsi="Times New Roman" w:cs="Times New Roman"/>
            <w:noProof/>
            <w:sz w:val="20"/>
            <w:szCs w:val="20"/>
          </w:rPr>
          <w:t>Document1</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96B8" w14:textId="77777777" w:rsidR="00BE414E" w:rsidRDefault="00BE414E" w:rsidP="00130DA4">
      <w:pPr>
        <w:spacing w:after="0" w:line="240" w:lineRule="auto"/>
      </w:pPr>
      <w:r>
        <w:separator/>
      </w:r>
    </w:p>
  </w:footnote>
  <w:footnote w:type="continuationSeparator" w:id="0">
    <w:p w14:paraId="5E42A9A4" w14:textId="77777777" w:rsidR="00BE414E" w:rsidRDefault="00BE414E"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3BCB" w14:textId="59175BE2" w:rsidR="00130DA4" w:rsidRPr="00130DA4" w:rsidRDefault="00FC095D"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Audit and Accountability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6142"/>
    <w:multiLevelType w:val="hybridMultilevel"/>
    <w:tmpl w:val="BEF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E33DAD"/>
    <w:multiLevelType w:val="hybridMultilevel"/>
    <w:tmpl w:val="9FE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462B2"/>
    <w:multiLevelType w:val="hybridMultilevel"/>
    <w:tmpl w:val="FF38C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6726454">
    <w:abstractNumId w:val="3"/>
  </w:num>
  <w:num w:numId="2" w16cid:durableId="1278180232">
    <w:abstractNumId w:val="2"/>
  </w:num>
  <w:num w:numId="3" w16cid:durableId="595746972">
    <w:abstractNumId w:val="0"/>
  </w:num>
  <w:num w:numId="4" w16cid:durableId="485705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7D"/>
    <w:rsid w:val="00011AB8"/>
    <w:rsid w:val="00012ACE"/>
    <w:rsid w:val="0001322E"/>
    <w:rsid w:val="00015137"/>
    <w:rsid w:val="00026060"/>
    <w:rsid w:val="000366AF"/>
    <w:rsid w:val="00047543"/>
    <w:rsid w:val="000620B4"/>
    <w:rsid w:val="000813F9"/>
    <w:rsid w:val="000845A4"/>
    <w:rsid w:val="000904E0"/>
    <w:rsid w:val="000A649C"/>
    <w:rsid w:val="000B5689"/>
    <w:rsid w:val="000C49DA"/>
    <w:rsid w:val="000C5D07"/>
    <w:rsid w:val="000D3247"/>
    <w:rsid w:val="000D41B8"/>
    <w:rsid w:val="000E3BB4"/>
    <w:rsid w:val="000E751C"/>
    <w:rsid w:val="000F4449"/>
    <w:rsid w:val="00111864"/>
    <w:rsid w:val="00130DA4"/>
    <w:rsid w:val="00141B0A"/>
    <w:rsid w:val="00153072"/>
    <w:rsid w:val="00157BA6"/>
    <w:rsid w:val="00167F10"/>
    <w:rsid w:val="00171DF9"/>
    <w:rsid w:val="001919B5"/>
    <w:rsid w:val="00194200"/>
    <w:rsid w:val="001B20F5"/>
    <w:rsid w:val="001B3D60"/>
    <w:rsid w:val="001C3EE6"/>
    <w:rsid w:val="001C7CE2"/>
    <w:rsid w:val="001D3740"/>
    <w:rsid w:val="001D7ADA"/>
    <w:rsid w:val="001E5244"/>
    <w:rsid w:val="001F0FC6"/>
    <w:rsid w:val="001F3A2F"/>
    <w:rsid w:val="001F76FB"/>
    <w:rsid w:val="00231733"/>
    <w:rsid w:val="00251FCE"/>
    <w:rsid w:val="00261FBF"/>
    <w:rsid w:val="00270945"/>
    <w:rsid w:val="002778B9"/>
    <w:rsid w:val="0028517C"/>
    <w:rsid w:val="00290131"/>
    <w:rsid w:val="00292D7A"/>
    <w:rsid w:val="002A71F5"/>
    <w:rsid w:val="002B4719"/>
    <w:rsid w:val="002C132A"/>
    <w:rsid w:val="002C34E7"/>
    <w:rsid w:val="002D479F"/>
    <w:rsid w:val="002E1D16"/>
    <w:rsid w:val="002F2DA6"/>
    <w:rsid w:val="003078E5"/>
    <w:rsid w:val="003220AA"/>
    <w:rsid w:val="003306CF"/>
    <w:rsid w:val="00335746"/>
    <w:rsid w:val="003475E6"/>
    <w:rsid w:val="0036585C"/>
    <w:rsid w:val="00366727"/>
    <w:rsid w:val="00373581"/>
    <w:rsid w:val="003828C5"/>
    <w:rsid w:val="00393104"/>
    <w:rsid w:val="00396EE5"/>
    <w:rsid w:val="00397D2F"/>
    <w:rsid w:val="003B12FA"/>
    <w:rsid w:val="003B7DF4"/>
    <w:rsid w:val="003C1E5A"/>
    <w:rsid w:val="003D0788"/>
    <w:rsid w:val="003D48E9"/>
    <w:rsid w:val="003D7D2A"/>
    <w:rsid w:val="003E010B"/>
    <w:rsid w:val="00401098"/>
    <w:rsid w:val="00410F83"/>
    <w:rsid w:val="004333A8"/>
    <w:rsid w:val="00437176"/>
    <w:rsid w:val="00454611"/>
    <w:rsid w:val="00457DE2"/>
    <w:rsid w:val="0048634E"/>
    <w:rsid w:val="00494B10"/>
    <w:rsid w:val="004A57C4"/>
    <w:rsid w:val="004B7618"/>
    <w:rsid w:val="004C1E79"/>
    <w:rsid w:val="004D03A6"/>
    <w:rsid w:val="004D5E75"/>
    <w:rsid w:val="004E2977"/>
    <w:rsid w:val="004E532A"/>
    <w:rsid w:val="004E65DC"/>
    <w:rsid w:val="004E686A"/>
    <w:rsid w:val="004E7A8C"/>
    <w:rsid w:val="00511E97"/>
    <w:rsid w:val="005160DC"/>
    <w:rsid w:val="005179FA"/>
    <w:rsid w:val="0052171B"/>
    <w:rsid w:val="00530AF9"/>
    <w:rsid w:val="00536042"/>
    <w:rsid w:val="00537377"/>
    <w:rsid w:val="00540ACF"/>
    <w:rsid w:val="005555E7"/>
    <w:rsid w:val="00563E8D"/>
    <w:rsid w:val="005758D7"/>
    <w:rsid w:val="00583CCC"/>
    <w:rsid w:val="0059766D"/>
    <w:rsid w:val="005B1DC9"/>
    <w:rsid w:val="005C1F69"/>
    <w:rsid w:val="005C5188"/>
    <w:rsid w:val="005C541A"/>
    <w:rsid w:val="005C6DCA"/>
    <w:rsid w:val="005E4029"/>
    <w:rsid w:val="005E6922"/>
    <w:rsid w:val="005F3D2A"/>
    <w:rsid w:val="006005F5"/>
    <w:rsid w:val="006069D1"/>
    <w:rsid w:val="006108EB"/>
    <w:rsid w:val="00612F9D"/>
    <w:rsid w:val="00614C3F"/>
    <w:rsid w:val="00630F55"/>
    <w:rsid w:val="006319F2"/>
    <w:rsid w:val="00634DC6"/>
    <w:rsid w:val="00635B3E"/>
    <w:rsid w:val="00641432"/>
    <w:rsid w:val="0064216C"/>
    <w:rsid w:val="006431A2"/>
    <w:rsid w:val="00644AA6"/>
    <w:rsid w:val="006553ED"/>
    <w:rsid w:val="00656CC8"/>
    <w:rsid w:val="0066128E"/>
    <w:rsid w:val="00665397"/>
    <w:rsid w:val="00672CFD"/>
    <w:rsid w:val="00680726"/>
    <w:rsid w:val="006A2F5D"/>
    <w:rsid w:val="006A3D10"/>
    <w:rsid w:val="006A7FA6"/>
    <w:rsid w:val="006C77E8"/>
    <w:rsid w:val="006D40F1"/>
    <w:rsid w:val="006D6A8E"/>
    <w:rsid w:val="006E2EDC"/>
    <w:rsid w:val="006E52BC"/>
    <w:rsid w:val="006F7ACF"/>
    <w:rsid w:val="00701567"/>
    <w:rsid w:val="0071006C"/>
    <w:rsid w:val="00720425"/>
    <w:rsid w:val="00752E53"/>
    <w:rsid w:val="00754AA1"/>
    <w:rsid w:val="00764F86"/>
    <w:rsid w:val="00764FF3"/>
    <w:rsid w:val="00770BEC"/>
    <w:rsid w:val="007742E8"/>
    <w:rsid w:val="00777B8C"/>
    <w:rsid w:val="00781FAD"/>
    <w:rsid w:val="0078427D"/>
    <w:rsid w:val="007A5E78"/>
    <w:rsid w:val="007E05F7"/>
    <w:rsid w:val="007E3F21"/>
    <w:rsid w:val="00801BB1"/>
    <w:rsid w:val="00803FA8"/>
    <w:rsid w:val="00804B07"/>
    <w:rsid w:val="00805D90"/>
    <w:rsid w:val="008207D9"/>
    <w:rsid w:val="00832988"/>
    <w:rsid w:val="00836C0D"/>
    <w:rsid w:val="00847B27"/>
    <w:rsid w:val="008521AC"/>
    <w:rsid w:val="00871698"/>
    <w:rsid w:val="00873770"/>
    <w:rsid w:val="00890465"/>
    <w:rsid w:val="008924D7"/>
    <w:rsid w:val="00893ACB"/>
    <w:rsid w:val="00896A3B"/>
    <w:rsid w:val="008A3DD8"/>
    <w:rsid w:val="008B4400"/>
    <w:rsid w:val="008C4B77"/>
    <w:rsid w:val="008D4C58"/>
    <w:rsid w:val="008D5C03"/>
    <w:rsid w:val="008F5DE5"/>
    <w:rsid w:val="009104F0"/>
    <w:rsid w:val="00942E81"/>
    <w:rsid w:val="009447AC"/>
    <w:rsid w:val="009520DF"/>
    <w:rsid w:val="0096068B"/>
    <w:rsid w:val="00963360"/>
    <w:rsid w:val="00981838"/>
    <w:rsid w:val="00987A43"/>
    <w:rsid w:val="009A69D4"/>
    <w:rsid w:val="009B52E4"/>
    <w:rsid w:val="009B5A5E"/>
    <w:rsid w:val="009C3618"/>
    <w:rsid w:val="009C5F44"/>
    <w:rsid w:val="009D114D"/>
    <w:rsid w:val="009D4C27"/>
    <w:rsid w:val="009E61C4"/>
    <w:rsid w:val="009F6928"/>
    <w:rsid w:val="009F6E8D"/>
    <w:rsid w:val="00A006F8"/>
    <w:rsid w:val="00A00996"/>
    <w:rsid w:val="00A04B95"/>
    <w:rsid w:val="00A06E68"/>
    <w:rsid w:val="00A1092A"/>
    <w:rsid w:val="00A13285"/>
    <w:rsid w:val="00A15A1F"/>
    <w:rsid w:val="00A17F33"/>
    <w:rsid w:val="00A33FE4"/>
    <w:rsid w:val="00A3796A"/>
    <w:rsid w:val="00A5398F"/>
    <w:rsid w:val="00A56FF0"/>
    <w:rsid w:val="00A66BDC"/>
    <w:rsid w:val="00A81188"/>
    <w:rsid w:val="00A9243D"/>
    <w:rsid w:val="00AA0CCE"/>
    <w:rsid w:val="00AA14C5"/>
    <w:rsid w:val="00AA4163"/>
    <w:rsid w:val="00AA763C"/>
    <w:rsid w:val="00AD624B"/>
    <w:rsid w:val="00AE612E"/>
    <w:rsid w:val="00AF0A47"/>
    <w:rsid w:val="00B116F8"/>
    <w:rsid w:val="00B42439"/>
    <w:rsid w:val="00B53D51"/>
    <w:rsid w:val="00B56EA2"/>
    <w:rsid w:val="00B60D5D"/>
    <w:rsid w:val="00B74C60"/>
    <w:rsid w:val="00B761CA"/>
    <w:rsid w:val="00B84075"/>
    <w:rsid w:val="00B86AE6"/>
    <w:rsid w:val="00BB25A7"/>
    <w:rsid w:val="00BC288A"/>
    <w:rsid w:val="00BC28A6"/>
    <w:rsid w:val="00BD4696"/>
    <w:rsid w:val="00BE414E"/>
    <w:rsid w:val="00BF0AC4"/>
    <w:rsid w:val="00BF12CE"/>
    <w:rsid w:val="00BF5DD0"/>
    <w:rsid w:val="00C0174E"/>
    <w:rsid w:val="00C05DBC"/>
    <w:rsid w:val="00C06C0E"/>
    <w:rsid w:val="00C1159C"/>
    <w:rsid w:val="00C24EF9"/>
    <w:rsid w:val="00C2510F"/>
    <w:rsid w:val="00C27E64"/>
    <w:rsid w:val="00C5177D"/>
    <w:rsid w:val="00C5557A"/>
    <w:rsid w:val="00C6046E"/>
    <w:rsid w:val="00C6550B"/>
    <w:rsid w:val="00C91E16"/>
    <w:rsid w:val="00C96F52"/>
    <w:rsid w:val="00CA64D7"/>
    <w:rsid w:val="00CB4445"/>
    <w:rsid w:val="00CB531E"/>
    <w:rsid w:val="00CB7840"/>
    <w:rsid w:val="00CB799E"/>
    <w:rsid w:val="00CC3904"/>
    <w:rsid w:val="00CD0CE8"/>
    <w:rsid w:val="00CD37DF"/>
    <w:rsid w:val="00CE4808"/>
    <w:rsid w:val="00CE66B1"/>
    <w:rsid w:val="00CF4923"/>
    <w:rsid w:val="00D1233D"/>
    <w:rsid w:val="00D14795"/>
    <w:rsid w:val="00D17BA6"/>
    <w:rsid w:val="00D474AD"/>
    <w:rsid w:val="00D50072"/>
    <w:rsid w:val="00D5323A"/>
    <w:rsid w:val="00D57E69"/>
    <w:rsid w:val="00D64104"/>
    <w:rsid w:val="00DC0A7B"/>
    <w:rsid w:val="00DC1AA5"/>
    <w:rsid w:val="00DC4D3B"/>
    <w:rsid w:val="00DC73B2"/>
    <w:rsid w:val="00DD30A0"/>
    <w:rsid w:val="00DF0A15"/>
    <w:rsid w:val="00DF730E"/>
    <w:rsid w:val="00E001CE"/>
    <w:rsid w:val="00E03DDB"/>
    <w:rsid w:val="00E12DE4"/>
    <w:rsid w:val="00E2415D"/>
    <w:rsid w:val="00E241FD"/>
    <w:rsid w:val="00E4337B"/>
    <w:rsid w:val="00E44C48"/>
    <w:rsid w:val="00E5619A"/>
    <w:rsid w:val="00E63BE4"/>
    <w:rsid w:val="00E64722"/>
    <w:rsid w:val="00E777C4"/>
    <w:rsid w:val="00E80554"/>
    <w:rsid w:val="00EA5693"/>
    <w:rsid w:val="00EA589C"/>
    <w:rsid w:val="00EA70FA"/>
    <w:rsid w:val="00EB07D8"/>
    <w:rsid w:val="00EB7AA6"/>
    <w:rsid w:val="00EC0E5D"/>
    <w:rsid w:val="00EC3E5A"/>
    <w:rsid w:val="00ED7F1C"/>
    <w:rsid w:val="00EF5DDB"/>
    <w:rsid w:val="00F032EA"/>
    <w:rsid w:val="00F14FA0"/>
    <w:rsid w:val="00F4597F"/>
    <w:rsid w:val="00F56951"/>
    <w:rsid w:val="00F829C0"/>
    <w:rsid w:val="00F83D7F"/>
    <w:rsid w:val="00F9143A"/>
    <w:rsid w:val="00F9790B"/>
    <w:rsid w:val="00FA59AC"/>
    <w:rsid w:val="00FB03CF"/>
    <w:rsid w:val="00FB5944"/>
    <w:rsid w:val="00FC095D"/>
    <w:rsid w:val="00FC29C6"/>
    <w:rsid w:val="00FD75AC"/>
    <w:rsid w:val="00FE3141"/>
    <w:rsid w:val="00FF0F62"/>
    <w:rsid w:val="00FF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1D09"/>
  <w15:docId w15:val="{2A9DDAF6-A49F-4DB2-B9FA-F4F8F68D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ListParagraph">
    <w:name w:val="List Paragraph"/>
    <w:basedOn w:val="Normal"/>
    <w:uiPriority w:val="34"/>
    <w:qFormat/>
    <w:rsid w:val="002E1D16"/>
    <w:pPr>
      <w:ind w:left="720"/>
      <w:contextualSpacing/>
    </w:pPr>
  </w:style>
  <w:style w:type="character" w:styleId="Hyperlink">
    <w:name w:val="Hyperlink"/>
    <w:basedOn w:val="DefaultParagraphFont"/>
    <w:uiPriority w:val="99"/>
    <w:unhideWhenUsed/>
    <w:rsid w:val="005373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(1)</Template>
  <TotalTime>592</TotalTime>
  <Pages>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296</cp:revision>
  <dcterms:created xsi:type="dcterms:W3CDTF">2022-04-10T16:18:00Z</dcterms:created>
  <dcterms:modified xsi:type="dcterms:W3CDTF">2022-04-11T03:17:00Z</dcterms:modified>
</cp:coreProperties>
</file>